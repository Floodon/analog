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noProof/>
          <w:lang w:val="fr-FR"/>
        </w:rPr>
        <w:id w:val="-1724750495"/>
        <w:docPartObj>
          <w:docPartGallery w:val="Cover Pages"/>
          <w:docPartUnique/>
        </w:docPartObj>
      </w:sdtPr>
      <w:sdtEndPr/>
      <w:sdtContent>
        <w:p w14:paraId="2FF9B04F" w14:textId="77777777" w:rsidR="001D0924" w:rsidRPr="00DD6D53" w:rsidRDefault="002A50DF">
          <w:pPr>
            <w:rPr>
              <w:noProof/>
              <w:lang w:val="fr-FR"/>
            </w:rPr>
          </w:pPr>
          <w:r w:rsidRPr="00DD6D53">
            <w:rPr>
              <w:noProof/>
              <w:lang w:bidi="th-T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D574B6" wp14:editId="6CEB58A2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791200" cy="6210300"/>
                    <wp:effectExtent l="0" t="0" r="12700" b="11430"/>
                    <wp:wrapTopAndBottom/>
                    <wp:docPr id="6" name="Zone de texte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84A2371" w14:textId="77777777" w:rsidR="001D0924" w:rsidRPr="00DD6D53" w:rsidRDefault="0067361F">
                                <w:pPr>
                                  <w:pStyle w:val="Titre"/>
                                  <w:rPr>
                                    <w:noProof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lang w:val="fr-FR"/>
                                    </w:rPr>
                                    <w:alias w:val="Titre"/>
                                    <w:tag w:val=""/>
                                    <w:id w:val="701364701"/>
                                    <w:placeholder>
                                      <w:docPart w:val="ABF466BA6EDD460E8AC28069EB9122E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C434C">
                                      <w:rPr>
                                        <w:noProof/>
                                        <w:lang w:val="fr-FR"/>
                                      </w:rPr>
                                      <w:t>Rapport TP4 C++</w:t>
                                    </w:r>
                                  </w:sdtContent>
                                </w:sdt>
                              </w:p>
                              <w:p w14:paraId="1F3E6119" w14:textId="77777777" w:rsidR="001D0924" w:rsidRPr="00DD6D53" w:rsidRDefault="00AC434C">
                                <w:pPr>
                                  <w:pStyle w:val="Sous-titre"/>
                                  <w:rPr>
                                    <w:noProof/>
                                    <w:lang w:val="fr-FR"/>
                                  </w:rPr>
                                </w:pPr>
                                <w:r>
                                  <w:rPr>
                                    <w:noProof/>
                                    <w:lang w:val="fr-FR"/>
                                  </w:rPr>
                                  <w:t>3IF 2019-2020</w:t>
                                </w:r>
                              </w:p>
                              <w:sdt>
                                <w:sdtPr>
                                  <w:rPr>
                                    <w:noProof/>
                                    <w:lang w:val="fr-FR"/>
                                  </w:rPr>
                                  <w:alias w:val="Sommaire"/>
                                  <w:tag w:val="Sommaire"/>
                                  <w:id w:val="106622669"/>
                                  <w:placeholder>
                                    <w:docPart w:val="B7AEC417233842259C1B1EA0D3EDD928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371FB4A7" w14:textId="77777777" w:rsidR="001D0924" w:rsidRPr="00DD6D53" w:rsidRDefault="00AC434C">
                                    <w:pPr>
                                      <w:pStyle w:val="Sommaire"/>
                                      <w:rPr>
                                        <w:noProof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lang w:val="fr-FR"/>
                                      </w:rPr>
                                      <w:t>Application analog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type w14:anchorId="59D574B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" o:spid="_x0000_s1026" type="#_x0000_t202" alt="Title, Subtitle, and Abstract" style="position:absolute;margin-left:0;margin-top:0;width:456pt;height:489pt;z-index:251659264;visibility:visible;mso-wrap-style:square;mso-width-percent:1000;mso-height-percent:850;mso-left-percent:93;mso-wrap-distance-left:9pt;mso-wrap-distance-top:0;mso-wrap-distance-right:9pt;mso-wrap-distance-bottom:0;mso-position-horizontal-relative:page;mso-position-vertical:bottom;mso-position-vertical-relative:margin;mso-width-percent:100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" filled="f" stroked="f" strokeweight=".5pt">
                    <v:textbox inset="0,0,0,0">
                      <w:txbxContent>
                        <w:p w14:paraId="084A2371" w14:textId="77777777" w:rsidR="001D0924" w:rsidRPr="00DD6D53" w:rsidRDefault="0067361F">
                          <w:pPr>
                            <w:pStyle w:val="Titre"/>
                            <w:rPr>
                              <w:noProof/>
                              <w:lang w:val="fr-FR"/>
                            </w:rPr>
                          </w:pPr>
                          <w:sdt>
                            <w:sdtPr>
                              <w:rPr>
                                <w:noProof/>
                                <w:lang w:val="fr-FR"/>
                              </w:rPr>
                              <w:alias w:val="Titre"/>
                              <w:tag w:val=""/>
                              <w:id w:val="701364701"/>
                              <w:placeholder>
                                <w:docPart w:val="ABF466BA6EDD460E8AC28069EB9122E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C434C">
                                <w:rPr>
                                  <w:noProof/>
                                  <w:lang w:val="fr-FR"/>
                                </w:rPr>
                                <w:t>Rapport TP4 C++</w:t>
                              </w:r>
                            </w:sdtContent>
                          </w:sdt>
                        </w:p>
                        <w:p w14:paraId="1F3E6119" w14:textId="77777777" w:rsidR="001D0924" w:rsidRPr="00DD6D53" w:rsidRDefault="00AC434C">
                          <w:pPr>
                            <w:pStyle w:val="Sous-titre"/>
                            <w:rPr>
                              <w:noProof/>
                              <w:lang w:val="fr-FR"/>
                            </w:rPr>
                          </w:pPr>
                          <w:r>
                            <w:rPr>
                              <w:noProof/>
                              <w:lang w:val="fr-FR"/>
                            </w:rPr>
                            <w:t>3IF 2019-2020</w:t>
                          </w:r>
                        </w:p>
                        <w:sdt>
                          <w:sdtPr>
                            <w:rPr>
                              <w:noProof/>
                              <w:lang w:val="fr-FR"/>
                            </w:rPr>
                            <w:alias w:val="Sommaire"/>
                            <w:tag w:val="Sommaire"/>
                            <w:id w:val="106622669"/>
                            <w:placeholder>
                              <w:docPart w:val="B7AEC417233842259C1B1EA0D3EDD928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371FB4A7" w14:textId="77777777" w:rsidR="001D0924" w:rsidRPr="00DD6D53" w:rsidRDefault="00AC434C">
                              <w:pPr>
                                <w:pStyle w:val="Sommaire"/>
                                <w:rPr>
                                  <w:noProof/>
                                  <w:lang w:val="fr-FR"/>
                                </w:rPr>
                              </w:pPr>
                              <w:r>
                                <w:rPr>
                                  <w:noProof/>
                                  <w:lang w:val="fr-FR"/>
                                </w:rPr>
                                <w:t>Application analog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 w:rsidRPr="00DD6D53">
            <w:rPr>
              <w:rFonts w:asciiTheme="majorHAnsi" w:eastAsiaTheme="majorEastAsia" w:hAnsiTheme="majorHAnsi" w:cstheme="majorBidi"/>
              <w:noProof/>
              <w:sz w:val="76"/>
              <w:szCs w:val="72"/>
              <w:lang w:bidi="th-T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 wp14:anchorId="1BB43BFC" wp14:editId="6C6DF335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553085</wp:posOffset>
                        </wp:positionV>
                      </mc:Fallback>
                    </mc:AlternateContent>
                    <wp:extent cx="6248400" cy="1285875"/>
                    <wp:effectExtent l="0" t="0" r="0" b="5715"/>
                    <wp:wrapTopAndBottom/>
                    <wp:docPr id="3" name="Zone de texte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B717B8" w14:textId="77777777" w:rsidR="001D0924" w:rsidRPr="00DD6D53" w:rsidRDefault="0067361F">
                                <w:pPr>
                                  <w:pStyle w:val="Sansinterligne"/>
                                  <w:rPr>
                                    <w:noProof/>
                                    <w:kern w:val="20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kern w:val="20"/>
                                      <w:lang w:val="fr-FR"/>
                                    </w:rPr>
                                    <w:alias w:val="Entreprise"/>
                                    <w:tag w:val=""/>
                                    <w:id w:val="-151675638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C434C">
                                      <w:rPr>
                                        <w:noProof/>
                                        <w:kern w:val="20"/>
                                        <w:lang w:val="fr-FR"/>
                                      </w:rPr>
                                      <w:t>INSA Lyon</w:t>
                                    </w:r>
                                  </w:sdtContent>
                                </w:sdt>
                              </w:p>
                              <w:p w14:paraId="7215AF2E" w14:textId="77777777" w:rsidR="001D0924" w:rsidRPr="00DD6D53" w:rsidRDefault="0067361F">
                                <w:pPr>
                                  <w:pStyle w:val="Sansinterligne"/>
                                  <w:rPr>
                                    <w:noProof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lang w:val="fr-FR"/>
                                    </w:rPr>
                                    <w:alias w:val="Adresse"/>
                                    <w:tag w:val="Adresse"/>
                                    <w:id w:val="98582436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AC434C">
                                      <w:rPr>
                                        <w:noProof/>
                                        <w:lang w:val="fr-FR"/>
                                      </w:rPr>
                                      <w:t>Enzo Boscher</w:t>
                                    </w:r>
                                  </w:sdtContent>
                                </w:sdt>
                              </w:p>
                              <w:p w14:paraId="44EE6089" w14:textId="77777777" w:rsidR="00AC434C" w:rsidRDefault="00AC434C">
                                <w:pPr>
                                  <w:rPr>
                                    <w:noProof/>
                                    <w:lang w:val="fr-FR"/>
                                  </w:rPr>
                                </w:pPr>
                                <w:r>
                                  <w:rPr>
                                    <w:noProof/>
                                    <w:lang w:val="fr-FR"/>
                                  </w:rPr>
                                  <w:t>Tuoyuan Tan</w:t>
                                </w:r>
                              </w:p>
                              <w:p w14:paraId="07FA461C" w14:textId="77777777" w:rsidR="001D0924" w:rsidRPr="00DD6D53" w:rsidRDefault="001D0924">
                                <w:pPr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 w14:anchorId="1BB43BFC" id="Zone de texte 3" o:spid="_x0000_s1027" type="#_x0000_t202" alt="Company contact information" style="position:absolute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" o:allowincell="f" o:allowoverlap="f" filled="f" stroked="f" strokeweight=".5pt">
                    <v:textbox style="mso-fit-shape-to-text:t" inset="0,0,0,0">
                      <w:txbxContent>
                        <w:p w14:paraId="13B717B8" w14:textId="77777777" w:rsidR="001D0924" w:rsidRPr="00DD6D53" w:rsidRDefault="0067361F">
                          <w:pPr>
                            <w:pStyle w:val="Sansinterligne"/>
                            <w:rPr>
                              <w:noProof/>
                              <w:kern w:val="20"/>
                              <w:lang w:val="fr-FR"/>
                            </w:rPr>
                          </w:pPr>
                          <w:sdt>
                            <w:sdtPr>
                              <w:rPr>
                                <w:noProof/>
                                <w:kern w:val="20"/>
                                <w:lang w:val="fr-FR"/>
                              </w:rPr>
                              <w:alias w:val="Entreprise"/>
                              <w:tag w:val=""/>
                              <w:id w:val="-151675638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C434C">
                                <w:rPr>
                                  <w:noProof/>
                                  <w:kern w:val="20"/>
                                  <w:lang w:val="fr-FR"/>
                                </w:rPr>
                                <w:t>INSA Lyon</w:t>
                              </w:r>
                            </w:sdtContent>
                          </w:sdt>
                        </w:p>
                        <w:p w14:paraId="7215AF2E" w14:textId="77777777" w:rsidR="001D0924" w:rsidRPr="00DD6D53" w:rsidRDefault="0067361F">
                          <w:pPr>
                            <w:pStyle w:val="Sansinterligne"/>
                            <w:rPr>
                              <w:noProof/>
                              <w:lang w:val="fr-FR"/>
                            </w:rPr>
                          </w:pPr>
                          <w:sdt>
                            <w:sdtPr>
                              <w:rPr>
                                <w:noProof/>
                                <w:lang w:val="fr-FR"/>
                              </w:rPr>
                              <w:alias w:val="Adresse"/>
                              <w:tag w:val="Adresse"/>
                              <w:id w:val="98582436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AC434C">
                                <w:rPr>
                                  <w:noProof/>
                                  <w:lang w:val="fr-FR"/>
                                </w:rPr>
                                <w:t>Enzo Boscher</w:t>
                              </w:r>
                            </w:sdtContent>
                          </w:sdt>
                        </w:p>
                        <w:p w14:paraId="44EE6089" w14:textId="77777777" w:rsidR="00AC434C" w:rsidRDefault="00AC434C">
                          <w:pPr>
                            <w:rPr>
                              <w:noProof/>
                              <w:lang w:val="fr-FR"/>
                            </w:rPr>
                          </w:pPr>
                          <w:r>
                            <w:rPr>
                              <w:noProof/>
                              <w:lang w:val="fr-FR"/>
                            </w:rPr>
                            <w:t>Tuoyuan Tan</w:t>
                          </w:r>
                        </w:p>
                        <w:p w14:paraId="07FA461C" w14:textId="77777777" w:rsidR="001D0924" w:rsidRPr="00DD6D53" w:rsidRDefault="001D0924">
                          <w:pPr>
                            <w:rPr>
                              <w:noProof/>
                              <w:lang w:val="fr-FR"/>
                            </w:rPr>
                          </w:pPr>
                        </w:p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 w:rsidRPr="00DD6D53">
            <w:rPr>
              <w:noProof/>
              <w:lang w:val="fr-FR"/>
            </w:rPr>
            <w:br w:type="page"/>
          </w:r>
        </w:p>
      </w:sdtContent>
    </w:sdt>
    <w:sdt>
      <w:sdtPr>
        <w:rPr>
          <w:noProof/>
          <w:sz w:val="20"/>
          <w:lang w:val="fr-FR"/>
        </w:rPr>
        <w:id w:val="1866023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ED844B" w14:textId="77777777" w:rsidR="001D0924" w:rsidRPr="00DD6D53" w:rsidRDefault="001D0924" w:rsidP="00AC434C">
          <w:pPr>
            <w:pStyle w:val="En-ttedetabledesmatires"/>
            <w:ind w:left="0"/>
            <w:rPr>
              <w:noProof/>
              <w:lang w:val="fr-FR"/>
            </w:rPr>
          </w:pPr>
        </w:p>
        <w:p w14:paraId="6AF8F08F" w14:textId="77777777" w:rsidR="00D85EA9" w:rsidRDefault="002A50DF">
          <w:pPr>
            <w:pStyle w:val="TM1"/>
            <w:rPr>
              <w:rFonts w:eastAsiaTheme="minorEastAsia"/>
              <w:color w:val="auto"/>
              <w:kern w:val="0"/>
              <w:szCs w:val="22"/>
              <w:lang w:val="fr-FR" w:eastAsia="ja-JP"/>
            </w:rPr>
          </w:pPr>
          <w:r w:rsidRPr="00DD6D53">
            <w:rPr>
              <w:lang w:val="fr-FR"/>
            </w:rPr>
            <w:fldChar w:fldCharType="begin"/>
          </w:r>
          <w:r w:rsidRPr="00DD6D53">
            <w:rPr>
              <w:lang w:val="fr-FR"/>
            </w:rPr>
            <w:instrText>TOC \o "1-1" \h \z \u</w:instrText>
          </w:r>
          <w:r w:rsidRPr="00DD6D53">
            <w:rPr>
              <w:lang w:val="fr-FR"/>
            </w:rPr>
            <w:fldChar w:fldCharType="separate"/>
          </w:r>
          <w:hyperlink w:anchor="_Toc30517180" w:history="1">
            <w:r w:rsidR="00D85EA9" w:rsidRPr="003933A5">
              <w:rPr>
                <w:rStyle w:val="Lienhypertexte"/>
                <w:lang w:val="fr-FR"/>
              </w:rPr>
              <w:t>Conception et spécification</w:t>
            </w:r>
            <w:r w:rsidR="00D85EA9">
              <w:rPr>
                <w:webHidden/>
              </w:rPr>
              <w:tab/>
            </w:r>
            <w:r w:rsidR="00D85EA9">
              <w:rPr>
                <w:webHidden/>
              </w:rPr>
              <w:fldChar w:fldCharType="begin"/>
            </w:r>
            <w:r w:rsidR="00D85EA9">
              <w:rPr>
                <w:webHidden/>
              </w:rPr>
              <w:instrText xml:space="preserve"> PAGEREF _Toc30517180 \h </w:instrText>
            </w:r>
            <w:r w:rsidR="00D85EA9">
              <w:rPr>
                <w:webHidden/>
              </w:rPr>
            </w:r>
            <w:r w:rsidR="00D85EA9">
              <w:rPr>
                <w:webHidden/>
              </w:rPr>
              <w:fldChar w:fldCharType="separate"/>
            </w:r>
            <w:r w:rsidR="00D85EA9">
              <w:rPr>
                <w:webHidden/>
              </w:rPr>
              <w:t>1</w:t>
            </w:r>
            <w:r w:rsidR="00D85EA9">
              <w:rPr>
                <w:webHidden/>
              </w:rPr>
              <w:fldChar w:fldCharType="end"/>
            </w:r>
          </w:hyperlink>
        </w:p>
        <w:p w14:paraId="6B318A71" w14:textId="77777777" w:rsidR="00D85EA9" w:rsidRDefault="00D85EA9">
          <w:pPr>
            <w:pStyle w:val="TM1"/>
            <w:rPr>
              <w:rFonts w:eastAsiaTheme="minorEastAsia"/>
              <w:color w:val="auto"/>
              <w:kern w:val="0"/>
              <w:szCs w:val="22"/>
              <w:lang w:val="fr-FR" w:eastAsia="ja-JP"/>
            </w:rPr>
          </w:pPr>
          <w:hyperlink w:anchor="_Toc30517181" w:history="1">
            <w:r w:rsidRPr="003933A5">
              <w:rPr>
                <w:rStyle w:val="Lienhypertexte"/>
                <w:lang w:val="fr-FR"/>
              </w:rPr>
              <w:t>Gestion des erreurs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_Toc30517181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69911DA" w14:textId="77777777" w:rsidR="001D0924" w:rsidRPr="00DD6D53" w:rsidRDefault="002A50DF">
          <w:pPr>
            <w:rPr>
              <w:b/>
              <w:bCs/>
              <w:noProof/>
              <w:lang w:val="fr-FR"/>
            </w:rPr>
          </w:pPr>
          <w:r w:rsidRPr="00DD6D53">
            <w:rPr>
              <w:noProof/>
              <w:lang w:val="fr-FR"/>
            </w:rPr>
            <w:fldChar w:fldCharType="end"/>
          </w:r>
        </w:p>
      </w:sdtContent>
    </w:sdt>
    <w:p w14:paraId="194EBB54" w14:textId="77777777" w:rsidR="001D0924" w:rsidRPr="00DD6D53" w:rsidRDefault="001D0924">
      <w:pPr>
        <w:rPr>
          <w:noProof/>
          <w:lang w:val="fr-FR"/>
        </w:rPr>
        <w:sectPr w:rsidR="001D0924" w:rsidRPr="00DD6D53">
          <w:headerReference w:type="default" r:id="rId11"/>
          <w:pgSz w:w="12240" w:h="15840" w:code="1"/>
          <w:pgMar w:top="2520" w:right="1555" w:bottom="1800" w:left="1555" w:header="864" w:footer="720" w:gutter="0"/>
          <w:pgNumType w:start="0"/>
          <w:cols w:space="720"/>
          <w:titlePg/>
          <w:docGrid w:linePitch="360"/>
        </w:sectPr>
      </w:pPr>
    </w:p>
    <w:p w14:paraId="7C7544E7" w14:textId="77777777" w:rsidR="00D85EA9" w:rsidRDefault="00AC434C" w:rsidP="00D85EA9">
      <w:pPr>
        <w:pStyle w:val="Titre1"/>
        <w:rPr>
          <w:noProof/>
          <w:lang w:val="fr-FR"/>
        </w:rPr>
      </w:pPr>
      <w:bookmarkStart w:id="0" w:name="_Toc30517180"/>
      <w:r>
        <w:rPr>
          <w:noProof/>
          <w:lang w:val="fr-FR"/>
        </w:rPr>
        <w:lastRenderedPageBreak/>
        <w:t>Conception et spécification</w:t>
      </w:r>
      <w:bookmarkEnd w:id="0"/>
    </w:p>
    <w:p w14:paraId="39E14562" w14:textId="77777777" w:rsidR="00D85EA9" w:rsidRDefault="00D85EA9" w:rsidP="00D85EA9">
      <w:pPr>
        <w:pStyle w:val="Paragraphedeliste"/>
        <w:numPr>
          <w:ilvl w:val="0"/>
          <w:numId w:val="24"/>
        </w:numPr>
        <w:rPr>
          <w:lang w:val="fr-FR"/>
        </w:rPr>
      </w:pPr>
      <w:r>
        <w:rPr>
          <w:lang w:val="fr-FR"/>
        </w:rPr>
        <w:t>Schéma</w:t>
      </w:r>
      <w:r w:rsidR="00A912EB">
        <w:rPr>
          <w:lang w:val="fr-FR"/>
        </w:rPr>
        <w:t xml:space="preserve"> de données</w:t>
      </w:r>
    </w:p>
    <w:p w14:paraId="122F96FF" w14:textId="77777777" w:rsidR="00A912EB" w:rsidRDefault="003C731E" w:rsidP="00A912EB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182F17" wp14:editId="27D3627E">
                <wp:simplePos x="0" y="0"/>
                <wp:positionH relativeFrom="column">
                  <wp:posOffset>2714625</wp:posOffset>
                </wp:positionH>
                <wp:positionV relativeFrom="paragraph">
                  <wp:posOffset>258445</wp:posOffset>
                </wp:positionV>
                <wp:extent cx="755650" cy="190500"/>
                <wp:effectExtent l="0" t="0" r="63500" b="95250"/>
                <wp:wrapNone/>
                <wp:docPr id="12" name="Connecteur : en 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190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412C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2" o:spid="_x0000_s1026" type="#_x0000_t34" style="position:absolute;margin-left:213.75pt;margin-top:20.35pt;width:59.5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" strokecolor="#af8b63 [3047]">
                <v:stroke endarrow="block"/>
              </v:shape>
            </w:pict>
          </mc:Fallback>
        </mc:AlternateContent>
      </w:r>
      <w:r w:rsidRPr="00A912EB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45FF7122" wp14:editId="73A41045">
                <wp:simplePos x="0" y="0"/>
                <wp:positionH relativeFrom="column">
                  <wp:posOffset>1412875</wp:posOffset>
                </wp:positionH>
                <wp:positionV relativeFrom="paragraph">
                  <wp:posOffset>131445</wp:posOffset>
                </wp:positionV>
                <wp:extent cx="2360930" cy="14046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lledetableauclaire"/>
                              <w:tblW w:w="0" w:type="auto"/>
                              <w:tblLook w:val="0000" w:firstRow="0" w:lastRow="0" w:firstColumn="0" w:lastColumn="0" w:noHBand="0" w:noVBand="0"/>
                            </w:tblPr>
                            <w:tblGrid>
                              <w:gridCol w:w="1696"/>
                              <w:gridCol w:w="357"/>
                            </w:tblGrid>
                            <w:tr w:rsidR="003C731E" w14:paraId="033C1D33" w14:textId="77777777" w:rsidTr="003C731E">
                              <w:trPr>
                                <w:trHeight w:val="240"/>
                              </w:trPr>
                              <w:tc>
                                <w:tcPr>
                                  <w:tcW w:w="1696" w:type="dxa"/>
                                </w:tcPr>
                                <w:p w14:paraId="33A70DCD" w14:textId="77777777" w:rsidR="003C731E" w:rsidRDefault="003C731E">
                                  <w:r>
                                    <w:t xml:space="preserve">Doc demandé A 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 w14:paraId="2AC92FD1" w14:textId="77777777" w:rsidR="003C731E" w:rsidRDefault="003C731E"/>
                              </w:tc>
                            </w:tr>
                            <w:tr w:rsidR="003C731E" w14:paraId="1D635198" w14:textId="77777777" w:rsidTr="003C731E">
                              <w:trPr>
                                <w:trHeight w:val="240"/>
                              </w:trPr>
                              <w:tc>
                                <w:tcPr>
                                  <w:tcW w:w="1696" w:type="dxa"/>
                                </w:tcPr>
                                <w:p w14:paraId="3438F0D0" w14:textId="77777777" w:rsidR="003C731E" w:rsidRDefault="003C731E">
                                  <w:r>
                                    <w:t>Doc demandé B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 w14:paraId="077B39C1" w14:textId="77777777" w:rsidR="003C731E" w:rsidRDefault="003C731E"/>
                              </w:tc>
                            </w:tr>
                            <w:tr w:rsidR="003C731E" w14:paraId="4BBC5270" w14:textId="77777777" w:rsidTr="003C731E">
                              <w:trPr>
                                <w:trHeight w:val="240"/>
                              </w:trPr>
                              <w:tc>
                                <w:tcPr>
                                  <w:tcW w:w="1696" w:type="dxa"/>
                                </w:tcPr>
                                <w:p w14:paraId="063DFBB4" w14:textId="77777777" w:rsidR="003C731E" w:rsidRDefault="003C731E" w:rsidP="003C731E">
                                  <w:r>
                                    <w:t>Doc demandé</w:t>
                                  </w:r>
                                  <w:r>
                                    <w:t xml:space="preserve"> C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 w14:paraId="12EDE6CF" w14:textId="77777777" w:rsidR="003C731E" w:rsidRDefault="003C731E" w:rsidP="003C731E"/>
                              </w:tc>
                            </w:tr>
                            <w:tr w:rsidR="003C731E" w14:paraId="4A75F4D0" w14:textId="77777777" w:rsidTr="003C731E">
                              <w:trPr>
                                <w:trHeight w:val="240"/>
                              </w:trPr>
                              <w:tc>
                                <w:tcPr>
                                  <w:tcW w:w="1696" w:type="dxa"/>
                                </w:tcPr>
                                <w:p w14:paraId="12B37838" w14:textId="77777777" w:rsidR="003C731E" w:rsidRDefault="003C731E" w:rsidP="003C731E">
                                  <w:r>
                                    <w:t>Doc demandé</w:t>
                                  </w:r>
                                  <w:r>
                                    <w:t xml:space="preserve"> D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 w14:paraId="0A17B48B" w14:textId="77777777" w:rsidR="003C731E" w:rsidRDefault="003C731E" w:rsidP="003C731E"/>
                              </w:tc>
                            </w:tr>
                            <w:tr w:rsidR="003C731E" w14:paraId="1A3D5764" w14:textId="77777777" w:rsidTr="003C731E">
                              <w:trPr>
                                <w:trHeight w:val="240"/>
                              </w:trPr>
                              <w:tc>
                                <w:tcPr>
                                  <w:tcW w:w="1696" w:type="dxa"/>
                                </w:tcPr>
                                <w:p w14:paraId="2A3DB1DF" w14:textId="77777777" w:rsidR="003C731E" w:rsidRDefault="003C731E" w:rsidP="003C731E">
                                  <w:r>
                                    <w:t>Doc demandé</w:t>
                                  </w:r>
                                  <w:r>
                                    <w:t xml:space="preserve"> …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 w14:paraId="1BDD777B" w14:textId="77777777" w:rsidR="003C731E" w:rsidRDefault="003C731E" w:rsidP="003C731E"/>
                              </w:tc>
                            </w:tr>
                          </w:tbl>
                          <w:p w14:paraId="3E4E6986" w14:textId="77777777" w:rsidR="00A912EB" w:rsidRPr="00A912EB" w:rsidRDefault="00A912EB">
                            <w:pPr>
                              <w:rPr>
                                <w:lang w:val="fr-FR"/>
                              </w:rPr>
                            </w:pPr>
                            <w:r>
                              <w:t>Catalogue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FF7122" id="Zone de texte 2" o:spid="_x0000_s1028" type="#_x0000_t202" style="position:absolute;margin-left:111.25pt;margin-top:10.35pt;width:185.9pt;height:110.6pt;z-index:2516515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" filled="f" stroked="f" strokeweight="2pt">
                <v:textbox style="mso-fit-shape-to-text:t">
                  <w:txbxContent>
                    <w:tbl>
                      <w:tblPr>
                        <w:tblStyle w:val="Grilledetableauclaire"/>
                        <w:tblW w:w="0" w:type="auto"/>
                        <w:tblLook w:val="0000" w:firstRow="0" w:lastRow="0" w:firstColumn="0" w:lastColumn="0" w:noHBand="0" w:noVBand="0"/>
                      </w:tblPr>
                      <w:tblGrid>
                        <w:gridCol w:w="1696"/>
                        <w:gridCol w:w="357"/>
                      </w:tblGrid>
                      <w:tr w:rsidR="003C731E" w14:paraId="033C1D33" w14:textId="77777777" w:rsidTr="003C731E">
                        <w:trPr>
                          <w:trHeight w:val="240"/>
                        </w:trPr>
                        <w:tc>
                          <w:tcPr>
                            <w:tcW w:w="1696" w:type="dxa"/>
                          </w:tcPr>
                          <w:p w14:paraId="33A70DCD" w14:textId="77777777" w:rsidR="003C731E" w:rsidRDefault="003C731E">
                            <w:r>
                              <w:t xml:space="preserve">Doc demandé A 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 w14:paraId="2AC92FD1" w14:textId="77777777" w:rsidR="003C731E" w:rsidRDefault="003C731E"/>
                        </w:tc>
                      </w:tr>
                      <w:tr w:rsidR="003C731E" w14:paraId="1D635198" w14:textId="77777777" w:rsidTr="003C731E">
                        <w:trPr>
                          <w:trHeight w:val="240"/>
                        </w:trPr>
                        <w:tc>
                          <w:tcPr>
                            <w:tcW w:w="1696" w:type="dxa"/>
                          </w:tcPr>
                          <w:p w14:paraId="3438F0D0" w14:textId="77777777" w:rsidR="003C731E" w:rsidRDefault="003C731E">
                            <w:r>
                              <w:t>Doc demandé B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 w14:paraId="077B39C1" w14:textId="77777777" w:rsidR="003C731E" w:rsidRDefault="003C731E"/>
                        </w:tc>
                      </w:tr>
                      <w:tr w:rsidR="003C731E" w14:paraId="4BBC5270" w14:textId="77777777" w:rsidTr="003C731E">
                        <w:trPr>
                          <w:trHeight w:val="240"/>
                        </w:trPr>
                        <w:tc>
                          <w:tcPr>
                            <w:tcW w:w="1696" w:type="dxa"/>
                          </w:tcPr>
                          <w:p w14:paraId="063DFBB4" w14:textId="77777777" w:rsidR="003C731E" w:rsidRDefault="003C731E" w:rsidP="003C731E">
                            <w:r>
                              <w:t>Doc demandé</w:t>
                            </w:r>
                            <w:r>
                              <w:t xml:space="preserve"> C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 w14:paraId="12EDE6CF" w14:textId="77777777" w:rsidR="003C731E" w:rsidRDefault="003C731E" w:rsidP="003C731E"/>
                        </w:tc>
                      </w:tr>
                      <w:tr w:rsidR="003C731E" w14:paraId="4A75F4D0" w14:textId="77777777" w:rsidTr="003C731E">
                        <w:trPr>
                          <w:trHeight w:val="240"/>
                        </w:trPr>
                        <w:tc>
                          <w:tcPr>
                            <w:tcW w:w="1696" w:type="dxa"/>
                          </w:tcPr>
                          <w:p w14:paraId="12B37838" w14:textId="77777777" w:rsidR="003C731E" w:rsidRDefault="003C731E" w:rsidP="003C731E">
                            <w:r>
                              <w:t>Doc demandé</w:t>
                            </w:r>
                            <w:r>
                              <w:t xml:space="preserve"> D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 w14:paraId="0A17B48B" w14:textId="77777777" w:rsidR="003C731E" w:rsidRDefault="003C731E" w:rsidP="003C731E"/>
                        </w:tc>
                      </w:tr>
                      <w:tr w:rsidR="003C731E" w14:paraId="1A3D5764" w14:textId="77777777" w:rsidTr="003C731E">
                        <w:trPr>
                          <w:trHeight w:val="240"/>
                        </w:trPr>
                        <w:tc>
                          <w:tcPr>
                            <w:tcW w:w="1696" w:type="dxa"/>
                          </w:tcPr>
                          <w:p w14:paraId="2A3DB1DF" w14:textId="77777777" w:rsidR="003C731E" w:rsidRDefault="003C731E" w:rsidP="003C731E">
                            <w:r>
                              <w:t>Doc demandé</w:t>
                            </w:r>
                            <w:r>
                              <w:t xml:space="preserve"> …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 w14:paraId="1BDD777B" w14:textId="77777777" w:rsidR="003C731E" w:rsidRDefault="003C731E" w:rsidP="003C731E"/>
                        </w:tc>
                      </w:tr>
                    </w:tbl>
                    <w:p w14:paraId="3E4E6986" w14:textId="77777777" w:rsidR="00A912EB" w:rsidRPr="00A912EB" w:rsidRDefault="00A912EB">
                      <w:pPr>
                        <w:rPr>
                          <w:lang w:val="fr-FR"/>
                        </w:rPr>
                      </w:pPr>
                      <w:r>
                        <w:t>Catalogue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12EB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8575F17" wp14:editId="1AE7B45F">
                <wp:simplePos x="0" y="0"/>
                <wp:positionH relativeFrom="column">
                  <wp:posOffset>136525</wp:posOffset>
                </wp:positionH>
                <wp:positionV relativeFrom="paragraph">
                  <wp:posOffset>220345</wp:posOffset>
                </wp:positionV>
                <wp:extent cx="698500" cy="825500"/>
                <wp:effectExtent l="0" t="0" r="25400" b="12700"/>
                <wp:wrapNone/>
                <wp:docPr id="10" name="Rectangle : carré corné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82550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080DE5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 : carré corné 10" o:spid="_x0000_s1026" type="#_x0000_t65" style="position:absolute;margin-left:10.75pt;margin-top:17.35pt;width:55pt;height:6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" adj="18000" fillcolor="white [3201]" strokecolor="#9d936f [3209]" strokeweight="2pt"/>
            </w:pict>
          </mc:Fallback>
        </mc:AlternateContent>
      </w:r>
      <w:r w:rsidR="00A912EB">
        <w:rPr>
          <w:lang w:val="fr-FR"/>
        </w:rPr>
        <w:t xml:space="preserve">   </w:t>
      </w:r>
    </w:p>
    <w:p w14:paraId="46C078AC" w14:textId="77777777" w:rsidR="00A912EB" w:rsidRDefault="003C731E" w:rsidP="00A912EB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C8A9D39" wp14:editId="6CBE7FC0">
                <wp:simplePos x="0" y="0"/>
                <wp:positionH relativeFrom="column">
                  <wp:posOffset>4597400</wp:posOffset>
                </wp:positionH>
                <wp:positionV relativeFrom="paragraph">
                  <wp:posOffset>261620</wp:posOffset>
                </wp:positionV>
                <wp:extent cx="825500" cy="177800"/>
                <wp:effectExtent l="0" t="0" r="69850" b="88900"/>
                <wp:wrapNone/>
                <wp:docPr id="15" name="Connecteur : en 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177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A88EA" id="Connecteur : en angle 15" o:spid="_x0000_s1026" type="#_x0000_t34" style="position:absolute;margin-left:362pt;margin-top:20.6pt;width:65pt;height:14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" strokecolor="#af8b63 [3047]">
                <v:stroke endarrow="block"/>
              </v:shape>
            </w:pict>
          </mc:Fallback>
        </mc:AlternateContent>
      </w:r>
      <w:r w:rsidRPr="00A912EB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2DA83385" wp14:editId="28CD457E">
                <wp:simplePos x="0" y="0"/>
                <wp:positionH relativeFrom="column">
                  <wp:posOffset>3359150</wp:posOffset>
                </wp:positionH>
                <wp:positionV relativeFrom="paragraph">
                  <wp:posOffset>109220</wp:posOffset>
                </wp:positionV>
                <wp:extent cx="2360930" cy="1404620"/>
                <wp:effectExtent l="0" t="0" r="0" b="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lledetableauclaire"/>
                              <w:tblW w:w="0" w:type="auto"/>
                              <w:tblLook w:val="0000" w:firstRow="0" w:lastRow="0" w:firstColumn="0" w:lastColumn="0" w:noHBand="0" w:noVBand="0"/>
                            </w:tblPr>
                            <w:tblGrid>
                              <w:gridCol w:w="1540"/>
                              <w:gridCol w:w="513"/>
                            </w:tblGrid>
                            <w:tr w:rsidR="003C731E" w14:paraId="2CB1302B" w14:textId="77777777" w:rsidTr="003C731E">
                              <w:trPr>
                                <w:trHeight w:val="240"/>
                              </w:trPr>
                              <w:tc>
                                <w:tcPr>
                                  <w:tcW w:w="1540" w:type="dxa"/>
                                </w:tcPr>
                                <w:p w14:paraId="00FEF5CB" w14:textId="77777777" w:rsidR="003C731E" w:rsidRDefault="003C731E">
                                  <w:r>
                                    <w:t>Referer A</w:t>
                                  </w:r>
                                </w:p>
                              </w:tc>
                              <w:tc>
                                <w:tcPr>
                                  <w:tcW w:w="513" w:type="dxa"/>
                                </w:tcPr>
                                <w:p w14:paraId="502814C2" w14:textId="77777777" w:rsidR="003C731E" w:rsidRDefault="003C731E"/>
                              </w:tc>
                            </w:tr>
                            <w:tr w:rsidR="003C731E" w14:paraId="23A21E0D" w14:textId="77777777" w:rsidTr="003C731E">
                              <w:trPr>
                                <w:trHeight w:val="240"/>
                              </w:trPr>
                              <w:tc>
                                <w:tcPr>
                                  <w:tcW w:w="1540" w:type="dxa"/>
                                </w:tcPr>
                                <w:p w14:paraId="2491B0D3" w14:textId="77777777" w:rsidR="003C731E" w:rsidRDefault="003C731E">
                                  <w:r>
                                    <w:t>Referer</w:t>
                                  </w:r>
                                  <w:r>
                                    <w:t xml:space="preserve"> B</w:t>
                                  </w:r>
                                </w:p>
                              </w:tc>
                              <w:tc>
                                <w:tcPr>
                                  <w:tcW w:w="513" w:type="dxa"/>
                                </w:tcPr>
                                <w:p w14:paraId="043941E8" w14:textId="77777777" w:rsidR="003C731E" w:rsidRDefault="003C731E"/>
                              </w:tc>
                            </w:tr>
                            <w:tr w:rsidR="003C731E" w14:paraId="756C0C88" w14:textId="77777777" w:rsidTr="003C731E">
                              <w:trPr>
                                <w:trHeight w:val="240"/>
                              </w:trPr>
                              <w:tc>
                                <w:tcPr>
                                  <w:tcW w:w="1540" w:type="dxa"/>
                                </w:tcPr>
                                <w:p w14:paraId="1D67981D" w14:textId="77777777" w:rsidR="003C731E" w:rsidRDefault="003C731E" w:rsidP="003C731E">
                                  <w:r w:rsidRPr="00877BC7">
                                    <w:t>Referer</w:t>
                                  </w:r>
                                  <w:r>
                                    <w:t xml:space="preserve"> C</w:t>
                                  </w:r>
                                </w:p>
                              </w:tc>
                              <w:tc>
                                <w:tcPr>
                                  <w:tcW w:w="513" w:type="dxa"/>
                                </w:tcPr>
                                <w:p w14:paraId="2A435DA3" w14:textId="77777777" w:rsidR="003C731E" w:rsidRDefault="003C731E" w:rsidP="003C731E"/>
                              </w:tc>
                            </w:tr>
                            <w:tr w:rsidR="003C731E" w14:paraId="565EA237" w14:textId="77777777" w:rsidTr="003C731E">
                              <w:trPr>
                                <w:trHeight w:val="240"/>
                              </w:trPr>
                              <w:tc>
                                <w:tcPr>
                                  <w:tcW w:w="1540" w:type="dxa"/>
                                </w:tcPr>
                                <w:p w14:paraId="4D29A0D6" w14:textId="77777777" w:rsidR="003C731E" w:rsidRDefault="003C731E" w:rsidP="003C731E">
                                  <w:r>
                                    <w:t>Referer D</w:t>
                                  </w:r>
                                </w:p>
                              </w:tc>
                              <w:tc>
                                <w:tcPr>
                                  <w:tcW w:w="513" w:type="dxa"/>
                                </w:tcPr>
                                <w:p w14:paraId="510C0D14" w14:textId="77777777" w:rsidR="003C731E" w:rsidRDefault="003C731E" w:rsidP="003C731E"/>
                              </w:tc>
                            </w:tr>
                            <w:tr w:rsidR="003C731E" w14:paraId="5D8389B9" w14:textId="77777777" w:rsidTr="003C731E">
                              <w:trPr>
                                <w:trHeight w:val="240"/>
                              </w:trPr>
                              <w:tc>
                                <w:tcPr>
                                  <w:tcW w:w="1540" w:type="dxa"/>
                                </w:tcPr>
                                <w:p w14:paraId="0781EBAE" w14:textId="77777777" w:rsidR="003C731E" w:rsidRDefault="003C731E" w:rsidP="003C731E">
                                  <w:r>
                                    <w:t>Referer …</w:t>
                                  </w:r>
                                </w:p>
                              </w:tc>
                              <w:tc>
                                <w:tcPr>
                                  <w:tcW w:w="513" w:type="dxa"/>
                                </w:tcPr>
                                <w:p w14:paraId="1E3B2191" w14:textId="77777777" w:rsidR="003C731E" w:rsidRDefault="003C731E" w:rsidP="003C731E"/>
                              </w:tc>
                            </w:tr>
                          </w:tbl>
                          <w:p w14:paraId="1A475414" w14:textId="77777777" w:rsidR="003C731E" w:rsidRPr="00A912EB" w:rsidRDefault="003C731E" w:rsidP="003C731E">
                            <w:pPr>
                              <w:rPr>
                                <w:lang w:val="fr-FR"/>
                              </w:rPr>
                            </w:pPr>
                            <w:r>
                              <w:t>Association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A83385" id="_x0000_s1029" type="#_x0000_t202" style="position:absolute;margin-left:264.5pt;margin-top:8.6pt;width:185.9pt;height:110.6pt;z-index:2516608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" filled="f" stroked="f" strokeweight="2pt">
                <v:textbox style="mso-fit-shape-to-text:t">
                  <w:txbxContent>
                    <w:tbl>
                      <w:tblPr>
                        <w:tblStyle w:val="Grilledetableauclaire"/>
                        <w:tblW w:w="0" w:type="auto"/>
                        <w:tblLook w:val="0000" w:firstRow="0" w:lastRow="0" w:firstColumn="0" w:lastColumn="0" w:noHBand="0" w:noVBand="0"/>
                      </w:tblPr>
                      <w:tblGrid>
                        <w:gridCol w:w="1540"/>
                        <w:gridCol w:w="513"/>
                      </w:tblGrid>
                      <w:tr w:rsidR="003C731E" w14:paraId="2CB1302B" w14:textId="77777777" w:rsidTr="003C731E">
                        <w:trPr>
                          <w:trHeight w:val="240"/>
                        </w:trPr>
                        <w:tc>
                          <w:tcPr>
                            <w:tcW w:w="1540" w:type="dxa"/>
                          </w:tcPr>
                          <w:p w14:paraId="00FEF5CB" w14:textId="77777777" w:rsidR="003C731E" w:rsidRDefault="003C731E">
                            <w:r>
                              <w:t>Referer A</w:t>
                            </w:r>
                          </w:p>
                        </w:tc>
                        <w:tc>
                          <w:tcPr>
                            <w:tcW w:w="513" w:type="dxa"/>
                          </w:tcPr>
                          <w:p w14:paraId="502814C2" w14:textId="77777777" w:rsidR="003C731E" w:rsidRDefault="003C731E"/>
                        </w:tc>
                      </w:tr>
                      <w:tr w:rsidR="003C731E" w14:paraId="23A21E0D" w14:textId="77777777" w:rsidTr="003C731E">
                        <w:trPr>
                          <w:trHeight w:val="240"/>
                        </w:trPr>
                        <w:tc>
                          <w:tcPr>
                            <w:tcW w:w="1540" w:type="dxa"/>
                          </w:tcPr>
                          <w:p w14:paraId="2491B0D3" w14:textId="77777777" w:rsidR="003C731E" w:rsidRDefault="003C731E">
                            <w:r>
                              <w:t>Referer</w:t>
                            </w:r>
                            <w:r>
                              <w:t xml:space="preserve"> B</w:t>
                            </w:r>
                          </w:p>
                        </w:tc>
                        <w:tc>
                          <w:tcPr>
                            <w:tcW w:w="513" w:type="dxa"/>
                          </w:tcPr>
                          <w:p w14:paraId="043941E8" w14:textId="77777777" w:rsidR="003C731E" w:rsidRDefault="003C731E"/>
                        </w:tc>
                      </w:tr>
                      <w:tr w:rsidR="003C731E" w14:paraId="756C0C88" w14:textId="77777777" w:rsidTr="003C731E">
                        <w:trPr>
                          <w:trHeight w:val="240"/>
                        </w:trPr>
                        <w:tc>
                          <w:tcPr>
                            <w:tcW w:w="1540" w:type="dxa"/>
                          </w:tcPr>
                          <w:p w14:paraId="1D67981D" w14:textId="77777777" w:rsidR="003C731E" w:rsidRDefault="003C731E" w:rsidP="003C731E">
                            <w:r w:rsidRPr="00877BC7">
                              <w:t>Referer</w:t>
                            </w:r>
                            <w:r>
                              <w:t xml:space="preserve"> C</w:t>
                            </w:r>
                          </w:p>
                        </w:tc>
                        <w:tc>
                          <w:tcPr>
                            <w:tcW w:w="513" w:type="dxa"/>
                          </w:tcPr>
                          <w:p w14:paraId="2A435DA3" w14:textId="77777777" w:rsidR="003C731E" w:rsidRDefault="003C731E" w:rsidP="003C731E"/>
                        </w:tc>
                      </w:tr>
                      <w:tr w:rsidR="003C731E" w14:paraId="565EA237" w14:textId="77777777" w:rsidTr="003C731E">
                        <w:trPr>
                          <w:trHeight w:val="240"/>
                        </w:trPr>
                        <w:tc>
                          <w:tcPr>
                            <w:tcW w:w="1540" w:type="dxa"/>
                          </w:tcPr>
                          <w:p w14:paraId="4D29A0D6" w14:textId="77777777" w:rsidR="003C731E" w:rsidRDefault="003C731E" w:rsidP="003C731E">
                            <w:r>
                              <w:t>Referer D</w:t>
                            </w:r>
                          </w:p>
                        </w:tc>
                        <w:tc>
                          <w:tcPr>
                            <w:tcW w:w="513" w:type="dxa"/>
                          </w:tcPr>
                          <w:p w14:paraId="510C0D14" w14:textId="77777777" w:rsidR="003C731E" w:rsidRDefault="003C731E" w:rsidP="003C731E"/>
                        </w:tc>
                      </w:tr>
                      <w:tr w:rsidR="003C731E" w14:paraId="5D8389B9" w14:textId="77777777" w:rsidTr="003C731E">
                        <w:trPr>
                          <w:trHeight w:val="240"/>
                        </w:trPr>
                        <w:tc>
                          <w:tcPr>
                            <w:tcW w:w="1540" w:type="dxa"/>
                          </w:tcPr>
                          <w:p w14:paraId="0781EBAE" w14:textId="77777777" w:rsidR="003C731E" w:rsidRDefault="003C731E" w:rsidP="003C731E">
                            <w:r>
                              <w:t>Referer …</w:t>
                            </w:r>
                          </w:p>
                        </w:tc>
                        <w:tc>
                          <w:tcPr>
                            <w:tcW w:w="513" w:type="dxa"/>
                          </w:tcPr>
                          <w:p w14:paraId="1E3B2191" w14:textId="77777777" w:rsidR="003C731E" w:rsidRDefault="003C731E" w:rsidP="003C731E"/>
                        </w:tc>
                      </w:tr>
                    </w:tbl>
                    <w:p w14:paraId="1A475414" w14:textId="77777777" w:rsidR="003C731E" w:rsidRPr="00A912EB" w:rsidRDefault="003C731E" w:rsidP="003C731E">
                      <w:pPr>
                        <w:rPr>
                          <w:lang w:val="fr-FR"/>
                        </w:rPr>
                      </w:pPr>
                      <w:r>
                        <w:t>Association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12EB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5EFB3E2" wp14:editId="37D4DF63">
                <wp:simplePos x="0" y="0"/>
                <wp:positionH relativeFrom="column">
                  <wp:posOffset>911225</wp:posOffset>
                </wp:positionH>
                <wp:positionV relativeFrom="paragraph">
                  <wp:posOffset>187325</wp:posOffset>
                </wp:positionV>
                <wp:extent cx="469900" cy="209550"/>
                <wp:effectExtent l="0" t="19050" r="44450" b="38100"/>
                <wp:wrapNone/>
                <wp:docPr id="11" name="Flèche : droi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D0A9C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1" o:spid="_x0000_s1026" type="#_x0000_t13" style="position:absolute;margin-left:71.75pt;margin-top:14.75pt;width:37pt;height:16.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" adj="16784" fillcolor="white [3201]" strokecolor="#9d936f [3209]" strokeweight="2pt"/>
            </w:pict>
          </mc:Fallback>
        </mc:AlternateContent>
      </w:r>
    </w:p>
    <w:p w14:paraId="60E235A0" w14:textId="77777777" w:rsidR="00A912EB" w:rsidRDefault="003C731E" w:rsidP="00A912EB">
      <w:pPr>
        <w:rPr>
          <w:lang w:val="fr-FR"/>
        </w:rPr>
      </w:pPr>
      <w:r w:rsidRPr="00A912EB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2CE77090" wp14:editId="45D6116A">
                <wp:simplePos x="0" y="0"/>
                <wp:positionH relativeFrom="page">
                  <wp:posOffset>6299200</wp:posOffset>
                </wp:positionH>
                <wp:positionV relativeFrom="paragraph">
                  <wp:posOffset>97790</wp:posOffset>
                </wp:positionV>
                <wp:extent cx="1346200" cy="1404620"/>
                <wp:effectExtent l="0" t="0" r="0" b="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lledetableauclaire"/>
                              <w:tblW w:w="0" w:type="auto"/>
                              <w:tblLook w:val="0000" w:firstRow="0" w:lastRow="0" w:firstColumn="0" w:lastColumn="0" w:noHBand="0" w:noVBand="0"/>
                            </w:tblPr>
                            <w:tblGrid>
                              <w:gridCol w:w="1526"/>
                            </w:tblGrid>
                            <w:tr w:rsidR="003C731E" w14:paraId="0972B917" w14:textId="77777777" w:rsidTr="003C731E">
                              <w:trPr>
                                <w:trHeight w:val="240"/>
                              </w:trPr>
                              <w:tc>
                                <w:tcPr>
                                  <w:tcW w:w="1526" w:type="dxa"/>
                                </w:tcPr>
                                <w:p w14:paraId="3C399E17" w14:textId="77777777" w:rsidR="003C731E" w:rsidRDefault="003C731E">
                                  <w:r>
                                    <w:t>Requête A</w:t>
                                  </w:r>
                                </w:p>
                              </w:tc>
                            </w:tr>
                            <w:tr w:rsidR="003C731E" w14:paraId="7D0D6E12" w14:textId="77777777" w:rsidTr="003C731E">
                              <w:trPr>
                                <w:trHeight w:val="240"/>
                              </w:trPr>
                              <w:tc>
                                <w:tcPr>
                                  <w:tcW w:w="1526" w:type="dxa"/>
                                </w:tcPr>
                                <w:p w14:paraId="11336DF1" w14:textId="77777777" w:rsidR="003C731E" w:rsidRDefault="003C731E">
                                  <w:r>
                                    <w:t>Requête</w:t>
                                  </w:r>
                                  <w:r>
                                    <w:t xml:space="preserve"> B</w:t>
                                  </w:r>
                                </w:p>
                              </w:tc>
                            </w:tr>
                            <w:tr w:rsidR="003C731E" w14:paraId="6DB74D77" w14:textId="77777777" w:rsidTr="003C731E">
                              <w:trPr>
                                <w:trHeight w:val="240"/>
                              </w:trPr>
                              <w:tc>
                                <w:tcPr>
                                  <w:tcW w:w="1526" w:type="dxa"/>
                                </w:tcPr>
                                <w:p w14:paraId="0744993C" w14:textId="77777777" w:rsidR="003C731E" w:rsidRDefault="003C731E" w:rsidP="003C731E">
                                  <w:r>
                                    <w:t>Requête</w:t>
                                  </w:r>
                                  <w:r>
                                    <w:t xml:space="preserve"> C</w:t>
                                  </w:r>
                                </w:p>
                              </w:tc>
                            </w:tr>
                            <w:tr w:rsidR="003C731E" w14:paraId="703E1D7C" w14:textId="77777777" w:rsidTr="003C731E">
                              <w:trPr>
                                <w:trHeight w:val="240"/>
                              </w:trPr>
                              <w:tc>
                                <w:tcPr>
                                  <w:tcW w:w="1526" w:type="dxa"/>
                                </w:tcPr>
                                <w:p w14:paraId="2C23B0B0" w14:textId="77777777" w:rsidR="003C731E" w:rsidRDefault="003C731E" w:rsidP="003C731E">
                                  <w:r>
                                    <w:t>Requête</w:t>
                                  </w:r>
                                  <w:r>
                                    <w:t xml:space="preserve"> D</w:t>
                                  </w:r>
                                </w:p>
                              </w:tc>
                            </w:tr>
                            <w:tr w:rsidR="003C731E" w14:paraId="44D86F33" w14:textId="77777777" w:rsidTr="003C731E">
                              <w:trPr>
                                <w:trHeight w:val="240"/>
                              </w:trPr>
                              <w:tc>
                                <w:tcPr>
                                  <w:tcW w:w="1526" w:type="dxa"/>
                                </w:tcPr>
                                <w:p w14:paraId="19FE1E2D" w14:textId="77777777" w:rsidR="003C731E" w:rsidRDefault="003C731E" w:rsidP="003C731E">
                                  <w:r>
                                    <w:t>Requête</w:t>
                                  </w:r>
                                  <w:r>
                                    <w:t xml:space="preserve"> …</w:t>
                                  </w:r>
                                </w:p>
                              </w:tc>
                            </w:tr>
                          </w:tbl>
                          <w:p w14:paraId="3E2EE2FA" w14:textId="77777777" w:rsidR="003C731E" w:rsidRPr="00A912EB" w:rsidRDefault="003C731E" w:rsidP="003C731E">
                            <w:pPr>
                              <w:rPr>
                                <w:lang w:val="fr-FR"/>
                              </w:rPr>
                            </w:pPr>
                            <w:r>
                              <w:t>Requêtes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E77090" id="_x0000_s1030" type="#_x0000_t202" style="position:absolute;margin-left:496pt;margin-top:7.7pt;width:106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" filled="f" stroked="f" strokeweight="2pt">
                <v:textbox style="mso-fit-shape-to-text:t">
                  <w:txbxContent>
                    <w:tbl>
                      <w:tblPr>
                        <w:tblStyle w:val="Grilledetableauclaire"/>
                        <w:tblW w:w="0" w:type="auto"/>
                        <w:tblLook w:val="0000" w:firstRow="0" w:lastRow="0" w:firstColumn="0" w:lastColumn="0" w:noHBand="0" w:noVBand="0"/>
                      </w:tblPr>
                      <w:tblGrid>
                        <w:gridCol w:w="1526"/>
                      </w:tblGrid>
                      <w:tr w:rsidR="003C731E" w14:paraId="0972B917" w14:textId="77777777" w:rsidTr="003C731E">
                        <w:trPr>
                          <w:trHeight w:val="240"/>
                        </w:trPr>
                        <w:tc>
                          <w:tcPr>
                            <w:tcW w:w="1526" w:type="dxa"/>
                          </w:tcPr>
                          <w:p w14:paraId="3C399E17" w14:textId="77777777" w:rsidR="003C731E" w:rsidRDefault="003C731E">
                            <w:r>
                              <w:t>Requête A</w:t>
                            </w:r>
                          </w:p>
                        </w:tc>
                      </w:tr>
                      <w:tr w:rsidR="003C731E" w14:paraId="7D0D6E12" w14:textId="77777777" w:rsidTr="003C731E">
                        <w:trPr>
                          <w:trHeight w:val="240"/>
                        </w:trPr>
                        <w:tc>
                          <w:tcPr>
                            <w:tcW w:w="1526" w:type="dxa"/>
                          </w:tcPr>
                          <w:p w14:paraId="11336DF1" w14:textId="77777777" w:rsidR="003C731E" w:rsidRDefault="003C731E">
                            <w:r>
                              <w:t>Requête</w:t>
                            </w:r>
                            <w:r>
                              <w:t xml:space="preserve"> B</w:t>
                            </w:r>
                          </w:p>
                        </w:tc>
                      </w:tr>
                      <w:tr w:rsidR="003C731E" w14:paraId="6DB74D77" w14:textId="77777777" w:rsidTr="003C731E">
                        <w:trPr>
                          <w:trHeight w:val="240"/>
                        </w:trPr>
                        <w:tc>
                          <w:tcPr>
                            <w:tcW w:w="1526" w:type="dxa"/>
                          </w:tcPr>
                          <w:p w14:paraId="0744993C" w14:textId="77777777" w:rsidR="003C731E" w:rsidRDefault="003C731E" w:rsidP="003C731E">
                            <w:r>
                              <w:t>Requête</w:t>
                            </w:r>
                            <w:r>
                              <w:t xml:space="preserve"> C</w:t>
                            </w:r>
                          </w:p>
                        </w:tc>
                      </w:tr>
                      <w:tr w:rsidR="003C731E" w14:paraId="703E1D7C" w14:textId="77777777" w:rsidTr="003C731E">
                        <w:trPr>
                          <w:trHeight w:val="240"/>
                        </w:trPr>
                        <w:tc>
                          <w:tcPr>
                            <w:tcW w:w="1526" w:type="dxa"/>
                          </w:tcPr>
                          <w:p w14:paraId="2C23B0B0" w14:textId="77777777" w:rsidR="003C731E" w:rsidRDefault="003C731E" w:rsidP="003C731E">
                            <w:r>
                              <w:t>Requête</w:t>
                            </w:r>
                            <w:r>
                              <w:t xml:space="preserve"> D</w:t>
                            </w:r>
                          </w:p>
                        </w:tc>
                      </w:tr>
                      <w:tr w:rsidR="003C731E" w14:paraId="44D86F33" w14:textId="77777777" w:rsidTr="003C731E">
                        <w:trPr>
                          <w:trHeight w:val="240"/>
                        </w:trPr>
                        <w:tc>
                          <w:tcPr>
                            <w:tcW w:w="1526" w:type="dxa"/>
                          </w:tcPr>
                          <w:p w14:paraId="19FE1E2D" w14:textId="77777777" w:rsidR="003C731E" w:rsidRDefault="003C731E" w:rsidP="003C731E">
                            <w:r>
                              <w:t>Requête</w:t>
                            </w:r>
                            <w:r>
                              <w:t xml:space="preserve"> …</w:t>
                            </w:r>
                          </w:p>
                        </w:tc>
                      </w:tr>
                    </w:tbl>
                    <w:p w14:paraId="3E2EE2FA" w14:textId="77777777" w:rsidR="003C731E" w:rsidRPr="00A912EB" w:rsidRDefault="003C731E" w:rsidP="003C731E">
                      <w:pPr>
                        <w:rPr>
                          <w:lang w:val="fr-FR"/>
                        </w:rPr>
                      </w:pPr>
                      <w:r>
                        <w:t>Requêtes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1301E7A" w14:textId="77777777" w:rsidR="00A912EB" w:rsidRPr="00A912EB" w:rsidRDefault="00A912EB" w:rsidP="00A912EB">
      <w:pPr>
        <w:rPr>
          <w:lang w:val="fr-FR"/>
        </w:rPr>
      </w:pPr>
    </w:p>
    <w:p w14:paraId="0E0E28FB" w14:textId="77777777" w:rsidR="00D85EA9" w:rsidRPr="00D85EA9" w:rsidRDefault="003C731E" w:rsidP="00D85EA9">
      <w:pPr>
        <w:rPr>
          <w:lang w:val="fr-FR"/>
        </w:rPr>
      </w:pPr>
      <w:r>
        <w:rPr>
          <w:lang w:val="fr-FR"/>
        </w:rPr>
        <w:t xml:space="preserve">     </w:t>
      </w:r>
      <w:r>
        <w:rPr>
          <w:lang w:val="fr-FR"/>
        </w:rPr>
        <w:t>logfile</w:t>
      </w:r>
    </w:p>
    <w:p w14:paraId="5046E5EC" w14:textId="77777777" w:rsidR="00D85EA9" w:rsidRDefault="00D85EA9" w:rsidP="00D85EA9">
      <w:pPr>
        <w:rPr>
          <w:lang w:val="fr-FR"/>
        </w:rPr>
      </w:pPr>
    </w:p>
    <w:p w14:paraId="4AEF662D" w14:textId="77777777" w:rsidR="003C731E" w:rsidRDefault="003C731E" w:rsidP="00D85EA9">
      <w:pPr>
        <w:rPr>
          <w:lang w:val="fr-FR"/>
        </w:rPr>
      </w:pPr>
    </w:p>
    <w:p w14:paraId="5D2FA536" w14:textId="6EA89143" w:rsidR="003C731E" w:rsidRDefault="00404ABE" w:rsidP="00D85EA9">
      <w:pPr>
        <w:rPr>
          <w:lang w:val="fr-FR"/>
        </w:rPr>
      </w:pPr>
      <w:r>
        <w:rPr>
          <w:lang w:val="fr-FR"/>
        </w:rPr>
        <w:tab/>
      </w:r>
      <w:bookmarkStart w:id="1" w:name="_GoBack"/>
      <w:bookmarkEnd w:id="1"/>
    </w:p>
    <w:p w14:paraId="07E1F2CB" w14:textId="77777777" w:rsidR="003C731E" w:rsidRDefault="003C731E" w:rsidP="00D85EA9">
      <w:pPr>
        <w:rPr>
          <w:lang w:val="fr-FR"/>
        </w:rPr>
      </w:pPr>
    </w:p>
    <w:p w14:paraId="022C17FD" w14:textId="77777777" w:rsidR="003C731E" w:rsidRDefault="003C731E" w:rsidP="00D85EA9">
      <w:pPr>
        <w:rPr>
          <w:lang w:val="fr-FR"/>
        </w:rPr>
      </w:pPr>
    </w:p>
    <w:p w14:paraId="70A0E7E6" w14:textId="77777777" w:rsidR="003C731E" w:rsidRDefault="003C731E" w:rsidP="00D85EA9">
      <w:pPr>
        <w:rPr>
          <w:lang w:val="fr-FR"/>
        </w:rPr>
      </w:pPr>
    </w:p>
    <w:p w14:paraId="67ED5C17" w14:textId="77777777" w:rsidR="003C731E" w:rsidRPr="00D85EA9" w:rsidRDefault="003C731E" w:rsidP="00D85EA9">
      <w:pPr>
        <w:rPr>
          <w:lang w:val="fr-FR"/>
        </w:rPr>
      </w:pPr>
    </w:p>
    <w:p w14:paraId="17F2C0BD" w14:textId="77777777" w:rsidR="00AC434C" w:rsidRDefault="00D25E59" w:rsidP="00AC434C">
      <w:pPr>
        <w:pStyle w:val="Paragraphedeliste"/>
        <w:numPr>
          <w:ilvl w:val="0"/>
          <w:numId w:val="24"/>
        </w:numPr>
        <w:rPr>
          <w:lang w:val="fr-FR"/>
        </w:rPr>
      </w:pPr>
      <w:r>
        <w:rPr>
          <w:lang w:val="fr-FR"/>
        </w:rPr>
        <w:t>Cas normaux</w:t>
      </w:r>
    </w:p>
    <w:tbl>
      <w:tblPr>
        <w:tblStyle w:val="Tableausimple5"/>
        <w:tblW w:w="0" w:type="auto"/>
        <w:tblLook w:val="04A0" w:firstRow="1" w:lastRow="0" w:firstColumn="1" w:lastColumn="0" w:noHBand="0" w:noVBand="1"/>
      </w:tblPr>
      <w:tblGrid>
        <w:gridCol w:w="1560"/>
        <w:gridCol w:w="3004"/>
        <w:gridCol w:w="2283"/>
        <w:gridCol w:w="2283"/>
      </w:tblGrid>
      <w:tr w:rsidR="00D25E59" w14:paraId="69DAFEA0" w14:textId="77777777" w:rsidTr="00D25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56D8D917" w14:textId="77777777" w:rsidR="00D25E59" w:rsidRDefault="00D25E59" w:rsidP="00D25E59">
            <w:pPr>
              <w:rPr>
                <w:lang w:val="fr-FR"/>
              </w:rPr>
            </w:pPr>
            <w:r>
              <w:rPr>
                <w:lang w:val="fr-FR"/>
              </w:rPr>
              <w:t>Numéro cas</w:t>
            </w:r>
          </w:p>
        </w:tc>
        <w:tc>
          <w:tcPr>
            <w:tcW w:w="3004" w:type="dxa"/>
          </w:tcPr>
          <w:p w14:paraId="580D3DAB" w14:textId="77777777" w:rsidR="00D25E59" w:rsidRDefault="00D25E59" w:rsidP="00D25E59">
            <w:pPr>
              <w:tabs>
                <w:tab w:val="center" w:pos="139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2283" w:type="dxa"/>
          </w:tcPr>
          <w:p w14:paraId="0F039BB2" w14:textId="77777777" w:rsidR="00D25E59" w:rsidRDefault="00D25E59" w:rsidP="00D25E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Entrées</w:t>
            </w:r>
          </w:p>
        </w:tc>
        <w:tc>
          <w:tcPr>
            <w:tcW w:w="2283" w:type="dxa"/>
          </w:tcPr>
          <w:p w14:paraId="1878B596" w14:textId="77777777" w:rsidR="00D25E59" w:rsidRDefault="00D25E59" w:rsidP="00D25E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Sorties attendues</w:t>
            </w:r>
          </w:p>
        </w:tc>
      </w:tr>
      <w:tr w:rsidR="00D25E59" w14:paraId="2495F00C" w14:textId="77777777" w:rsidTr="00D25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16736BD" w14:textId="77777777" w:rsidR="00D25E59" w:rsidRDefault="00D25E59" w:rsidP="00D25E59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3004" w:type="dxa"/>
          </w:tcPr>
          <w:p w14:paraId="3FABB8BE" w14:textId="77777777" w:rsidR="00D25E59" w:rsidRDefault="00D25E59" w:rsidP="00D25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Utilisation standard sans option</w:t>
            </w:r>
          </w:p>
        </w:tc>
        <w:tc>
          <w:tcPr>
            <w:tcW w:w="2283" w:type="dxa"/>
          </w:tcPr>
          <w:p w14:paraId="39DB20D3" w14:textId="77777777" w:rsidR="00D25E59" w:rsidRDefault="00D25E59" w:rsidP="00D25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./analog &lt;filename.log&gt;</w:t>
            </w:r>
          </w:p>
        </w:tc>
        <w:tc>
          <w:tcPr>
            <w:tcW w:w="2283" w:type="dxa"/>
          </w:tcPr>
          <w:p w14:paraId="2687034A" w14:textId="77777777" w:rsidR="00D25E59" w:rsidRDefault="00D25E59" w:rsidP="00D25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Top10 des objets les plus demandés</w:t>
            </w:r>
          </w:p>
        </w:tc>
      </w:tr>
      <w:tr w:rsidR="00D25E59" w14:paraId="447060D7" w14:textId="77777777" w:rsidTr="00D25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726BEBF" w14:textId="77777777" w:rsidR="00D25E59" w:rsidRDefault="00D25E59" w:rsidP="00D25E59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004" w:type="dxa"/>
          </w:tcPr>
          <w:p w14:paraId="14707CAE" w14:textId="77777777" w:rsidR="00D25E59" w:rsidRDefault="00D25E59" w:rsidP="00D25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283" w:type="dxa"/>
          </w:tcPr>
          <w:p w14:paraId="3A6BEA24" w14:textId="77777777" w:rsidR="00D25E59" w:rsidRDefault="00D25E59" w:rsidP="00D25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283" w:type="dxa"/>
          </w:tcPr>
          <w:p w14:paraId="59023321" w14:textId="77777777" w:rsidR="00D25E59" w:rsidRDefault="00D25E59" w:rsidP="00D25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25E59" w14:paraId="38FA12A5" w14:textId="77777777" w:rsidTr="00D25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63FE881" w14:textId="77777777" w:rsidR="00D25E59" w:rsidRDefault="00D25E59" w:rsidP="00D25E59">
            <w:pPr>
              <w:rPr>
                <w:lang w:val="fr-FR"/>
              </w:rPr>
            </w:pPr>
          </w:p>
        </w:tc>
        <w:tc>
          <w:tcPr>
            <w:tcW w:w="3004" w:type="dxa"/>
          </w:tcPr>
          <w:p w14:paraId="7CC772E1" w14:textId="77777777" w:rsidR="00D25E59" w:rsidRDefault="00D25E59" w:rsidP="00D25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283" w:type="dxa"/>
          </w:tcPr>
          <w:p w14:paraId="0A8F0FA9" w14:textId="77777777" w:rsidR="00D25E59" w:rsidRDefault="00D25E59" w:rsidP="00D25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283" w:type="dxa"/>
          </w:tcPr>
          <w:p w14:paraId="2D588BDB" w14:textId="77777777" w:rsidR="00D25E59" w:rsidRDefault="00D25E59" w:rsidP="00D25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25E59" w14:paraId="64CB4417" w14:textId="77777777" w:rsidTr="00D25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CAA25B8" w14:textId="77777777" w:rsidR="00D25E59" w:rsidRDefault="00D25E59" w:rsidP="00D25E59">
            <w:pPr>
              <w:rPr>
                <w:lang w:val="fr-FR"/>
              </w:rPr>
            </w:pPr>
          </w:p>
        </w:tc>
        <w:tc>
          <w:tcPr>
            <w:tcW w:w="3004" w:type="dxa"/>
          </w:tcPr>
          <w:p w14:paraId="5676059E" w14:textId="77777777" w:rsidR="00D25E59" w:rsidRDefault="00D25E59" w:rsidP="00D25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283" w:type="dxa"/>
          </w:tcPr>
          <w:p w14:paraId="08C26F52" w14:textId="77777777" w:rsidR="00D25E59" w:rsidRDefault="00D25E59" w:rsidP="00D25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283" w:type="dxa"/>
          </w:tcPr>
          <w:p w14:paraId="26354600" w14:textId="77777777" w:rsidR="00D25E59" w:rsidRDefault="00D25E59" w:rsidP="00D25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25E59" w14:paraId="3D7849BA" w14:textId="77777777" w:rsidTr="00D25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5001B3E" w14:textId="77777777" w:rsidR="00D25E59" w:rsidRDefault="00D25E59" w:rsidP="00D25E59">
            <w:pPr>
              <w:rPr>
                <w:lang w:val="fr-FR"/>
              </w:rPr>
            </w:pPr>
          </w:p>
        </w:tc>
        <w:tc>
          <w:tcPr>
            <w:tcW w:w="3004" w:type="dxa"/>
          </w:tcPr>
          <w:p w14:paraId="50220126" w14:textId="77777777" w:rsidR="00D25E59" w:rsidRDefault="00D25E59" w:rsidP="00D25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283" w:type="dxa"/>
          </w:tcPr>
          <w:p w14:paraId="4392F0A9" w14:textId="77777777" w:rsidR="00D25E59" w:rsidRDefault="00D25E59" w:rsidP="00D25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283" w:type="dxa"/>
          </w:tcPr>
          <w:p w14:paraId="772765C6" w14:textId="77777777" w:rsidR="00D25E59" w:rsidRDefault="00D25E59" w:rsidP="00D25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4AB13485" w14:textId="77777777" w:rsidR="00D25E59" w:rsidRPr="00D25E59" w:rsidRDefault="00D25E59" w:rsidP="00D25E59">
      <w:pPr>
        <w:rPr>
          <w:lang w:val="fr-FR"/>
        </w:rPr>
      </w:pPr>
    </w:p>
    <w:p w14:paraId="0B38A4E4" w14:textId="77777777" w:rsidR="00AC434C" w:rsidRPr="00AC434C" w:rsidRDefault="00AC434C" w:rsidP="00AC434C">
      <w:pPr>
        <w:rPr>
          <w:lang w:val="fr-FR"/>
        </w:rPr>
      </w:pPr>
    </w:p>
    <w:p w14:paraId="171A78C0" w14:textId="77777777" w:rsidR="001D0924" w:rsidRPr="00DD6D53" w:rsidRDefault="001D0924">
      <w:pPr>
        <w:pStyle w:val="Signature"/>
        <w:rPr>
          <w:noProof/>
          <w:lang w:val="fr-FR"/>
        </w:rPr>
      </w:pPr>
    </w:p>
    <w:p w14:paraId="6D9720E2" w14:textId="77777777" w:rsidR="001D0924" w:rsidRPr="00DD6D53" w:rsidRDefault="00AC434C" w:rsidP="00D85EA9">
      <w:pPr>
        <w:pStyle w:val="Titre1"/>
        <w:rPr>
          <w:noProof/>
          <w:lang w:val="fr-FR"/>
        </w:rPr>
      </w:pPr>
      <w:bookmarkStart w:id="2" w:name="_Toc30517181"/>
      <w:r>
        <w:rPr>
          <w:noProof/>
          <w:lang w:val="fr-FR"/>
        </w:rPr>
        <w:lastRenderedPageBreak/>
        <w:t>Gestion des erreurs</w:t>
      </w:r>
      <w:bookmarkEnd w:id="2"/>
    </w:p>
    <w:sectPr w:rsidR="001D0924" w:rsidRPr="00DD6D53">
      <w:headerReference w:type="default" r:id="rId12"/>
      <w:footerReference w:type="default" r:id="rId13"/>
      <w:pgSz w:w="12240" w:h="15840" w:code="1"/>
      <w:pgMar w:top="2520" w:right="1555" w:bottom="1800" w:left="1555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41518" w14:textId="77777777" w:rsidR="00AC434C" w:rsidRDefault="00AC434C">
      <w:pPr>
        <w:spacing w:after="0" w:line="240" w:lineRule="auto"/>
      </w:pPr>
      <w:r>
        <w:separator/>
      </w:r>
    </w:p>
  </w:endnote>
  <w:endnote w:type="continuationSeparator" w:id="0">
    <w:p w14:paraId="102C4492" w14:textId="77777777" w:rsidR="00AC434C" w:rsidRDefault="00AC4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E9DF4" w14:textId="77777777" w:rsidR="001D0924" w:rsidRPr="003A3E3E" w:rsidRDefault="002A50DF">
    <w:pPr>
      <w:pStyle w:val="Pieddepage"/>
      <w:rPr>
        <w:noProof/>
        <w:lang w:val="fr-FR"/>
      </w:rPr>
    </w:pPr>
    <w:r w:rsidRPr="003A3E3E">
      <w:rPr>
        <w:noProof/>
        <w:lang w:val="fr-FR"/>
      </w:rPr>
      <w:t xml:space="preserve">Page </w:t>
    </w:r>
    <w:r w:rsidRPr="003A3E3E">
      <w:rPr>
        <w:noProof/>
        <w:lang w:val="fr-FR"/>
      </w:rPr>
      <w:fldChar w:fldCharType="begin"/>
    </w:r>
    <w:r w:rsidRPr="003A3E3E">
      <w:rPr>
        <w:noProof/>
        <w:lang w:val="fr-FR"/>
      </w:rPr>
      <w:instrText>page</w:instrText>
    </w:r>
    <w:r w:rsidRPr="003A3E3E">
      <w:rPr>
        <w:noProof/>
        <w:lang w:val="fr-FR"/>
      </w:rPr>
      <w:fldChar w:fldCharType="separate"/>
    </w:r>
    <w:r w:rsidR="00657696">
      <w:rPr>
        <w:noProof/>
        <w:lang w:val="fr-FR"/>
      </w:rPr>
      <w:t>6</w:t>
    </w:r>
    <w:r w:rsidRPr="003A3E3E">
      <w:rPr>
        <w:noProof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6E5D3" w14:textId="77777777" w:rsidR="00AC434C" w:rsidRDefault="00AC434C">
      <w:pPr>
        <w:spacing w:after="0" w:line="240" w:lineRule="auto"/>
      </w:pPr>
      <w:r>
        <w:separator/>
      </w:r>
    </w:p>
  </w:footnote>
  <w:footnote w:type="continuationSeparator" w:id="0">
    <w:p w14:paraId="786207E3" w14:textId="77777777" w:rsidR="00AC434C" w:rsidRDefault="00AC4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D2424" w14:textId="77777777" w:rsidR="001D0924" w:rsidRDefault="002A50DF">
    <w:pPr>
      <w:pStyle w:val="En-tteombr"/>
      <w:tabs>
        <w:tab w:val="left" w:pos="5032"/>
      </w:tabs>
      <w:rPr>
        <w:noProof/>
      </w:rPr>
    </w:pPr>
    <w:r>
      <w:rPr>
        <w:noProof/>
        <w:lang w:val="fr-FR"/>
      </w:rPr>
      <w:t>Table des matières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43468" w14:textId="49D60F4B" w:rsidR="001D0924" w:rsidRPr="00DD6D53" w:rsidRDefault="002A50DF">
    <w:pPr>
      <w:pStyle w:val="En-tteombr"/>
      <w:rPr>
        <w:noProof/>
        <w:lang w:val="fr-FR"/>
      </w:rPr>
    </w:pPr>
    <w:r w:rsidRPr="00DD6D53">
      <w:rPr>
        <w:noProof/>
        <w:lang w:val="fr-FR"/>
      </w:rPr>
      <w:fldChar w:fldCharType="begin"/>
    </w:r>
    <w:r w:rsidRPr="00DD6D53">
      <w:rPr>
        <w:noProof/>
        <w:lang w:val="fr-FR"/>
      </w:rPr>
      <w:instrText>If</w:instrText>
    </w:r>
    <w:r w:rsidRPr="00DD6D53">
      <w:rPr>
        <w:noProof/>
        <w:lang w:val="fr-FR"/>
      </w:rPr>
      <w:fldChar w:fldCharType="begin"/>
    </w:r>
    <w:r w:rsidRPr="00DD6D53">
      <w:rPr>
        <w:noProof/>
        <w:lang w:val="fr-FR"/>
      </w:rPr>
      <w:instrText xml:space="preserve"> STYLEREF “</w:instrText>
    </w:r>
    <w:r w:rsidR="003A3E3E" w:rsidRPr="003A3E3E">
      <w:rPr>
        <w:noProof/>
        <w:lang w:val="fr-FR"/>
      </w:rPr>
      <w:instrText>Titre 1</w:instrText>
    </w:r>
    <w:r w:rsidRPr="00DD6D53">
      <w:rPr>
        <w:noProof/>
        <w:lang w:val="fr-FR"/>
      </w:rPr>
      <w:instrText xml:space="preserve">”  </w:instrText>
    </w:r>
    <w:r w:rsidR="00AC434C">
      <w:rPr>
        <w:noProof/>
        <w:lang w:val="fr-FR"/>
      </w:rPr>
      <w:fldChar w:fldCharType="separate"/>
    </w:r>
    <w:r w:rsidR="0067361F">
      <w:rPr>
        <w:noProof/>
        <w:lang w:val="fr-FR"/>
      </w:rPr>
      <w:instrText>Conception et spécification</w:instrText>
    </w:r>
    <w:r w:rsidRPr="00DD6D53">
      <w:rPr>
        <w:noProof/>
        <w:lang w:val="fr-FR"/>
      </w:rPr>
      <w:fldChar w:fldCharType="end"/>
    </w:r>
    <w:r w:rsidRPr="00DD6D53">
      <w:rPr>
        <w:noProof/>
        <w:lang w:val="fr-FR"/>
      </w:rPr>
      <w:instrText>&lt;&gt; “Error*” “</w:instrText>
    </w:r>
    <w:r w:rsidRPr="00DD6D53">
      <w:rPr>
        <w:noProof/>
        <w:lang w:val="fr-FR"/>
      </w:rPr>
      <w:fldChar w:fldCharType="begin"/>
    </w:r>
    <w:r w:rsidR="003A3E3E">
      <w:rPr>
        <w:noProof/>
        <w:lang w:val="fr-FR"/>
      </w:rPr>
      <w:instrText>STYLEREF “</w:instrText>
    </w:r>
    <w:r w:rsidR="003A3E3E" w:rsidRPr="003A3E3E">
      <w:rPr>
        <w:noProof/>
        <w:lang w:val="fr-FR"/>
      </w:rPr>
      <w:instrText>Titre 1</w:instrText>
    </w:r>
    <w:r w:rsidRPr="00DD6D53">
      <w:rPr>
        <w:noProof/>
        <w:lang w:val="fr-FR"/>
      </w:rPr>
      <w:instrText>”</w:instrText>
    </w:r>
    <w:r w:rsidR="00AC434C">
      <w:rPr>
        <w:noProof/>
        <w:lang w:val="fr-FR"/>
      </w:rPr>
      <w:fldChar w:fldCharType="separate"/>
    </w:r>
    <w:r w:rsidR="0067361F">
      <w:rPr>
        <w:noProof/>
        <w:lang w:val="fr-FR"/>
      </w:rPr>
      <w:instrText>Conception et spécification</w:instrText>
    </w:r>
    <w:r w:rsidRPr="00DD6D53">
      <w:rPr>
        <w:noProof/>
        <w:lang w:val="fr-FR"/>
      </w:rPr>
      <w:fldChar w:fldCharType="end"/>
    </w:r>
    <w:r w:rsidR="00AC434C">
      <w:rPr>
        <w:noProof/>
        <w:lang w:val="fr-FR"/>
      </w:rPr>
      <w:fldChar w:fldCharType="separate"/>
    </w:r>
    <w:r w:rsidR="0067361F">
      <w:rPr>
        <w:noProof/>
        <w:lang w:val="fr-FR"/>
      </w:rPr>
      <w:t>Conception et spécification</w:t>
    </w:r>
    <w:r w:rsidRPr="00DD6D53">
      <w:rPr>
        <w:noProof/>
        <w:lang w:val="fr-F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epuces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Rapportannuel"/>
  </w:abstractNum>
  <w:abstractNum w:abstractNumId="11" w15:restartNumberingAfterBreak="0">
    <w:nsid w:val="1B6F205A"/>
    <w:multiLevelType w:val="multilevel"/>
    <w:tmpl w:val="9CA4ABB8"/>
    <w:styleLink w:val="Rapportannue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F6A45"/>
    <w:multiLevelType w:val="multilevel"/>
    <w:tmpl w:val="80C0D6D2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umros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enumros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enumros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enum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2084B16"/>
    <w:multiLevelType w:val="hybridMultilevel"/>
    <w:tmpl w:val="09567F9E"/>
    <w:lvl w:ilvl="0" w:tplc="490EFD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6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4C"/>
    <w:rsid w:val="00034CB7"/>
    <w:rsid w:val="00180B90"/>
    <w:rsid w:val="001D0924"/>
    <w:rsid w:val="00275D53"/>
    <w:rsid w:val="002A50DF"/>
    <w:rsid w:val="0032103C"/>
    <w:rsid w:val="003A3E3E"/>
    <w:rsid w:val="003C731E"/>
    <w:rsid w:val="003D6D1D"/>
    <w:rsid w:val="0040343D"/>
    <w:rsid w:val="00404ABE"/>
    <w:rsid w:val="00455BD5"/>
    <w:rsid w:val="004C5B67"/>
    <w:rsid w:val="004D1502"/>
    <w:rsid w:val="004D5987"/>
    <w:rsid w:val="005107C1"/>
    <w:rsid w:val="00597FB7"/>
    <w:rsid w:val="005A7977"/>
    <w:rsid w:val="005B1115"/>
    <w:rsid w:val="005B7610"/>
    <w:rsid w:val="00644758"/>
    <w:rsid w:val="00657696"/>
    <w:rsid w:val="0067361F"/>
    <w:rsid w:val="006F5C2F"/>
    <w:rsid w:val="007F0813"/>
    <w:rsid w:val="008319F2"/>
    <w:rsid w:val="0089232B"/>
    <w:rsid w:val="00896A85"/>
    <w:rsid w:val="008D18E6"/>
    <w:rsid w:val="00A04A27"/>
    <w:rsid w:val="00A46EF1"/>
    <w:rsid w:val="00A53AAC"/>
    <w:rsid w:val="00A912EB"/>
    <w:rsid w:val="00AC434C"/>
    <w:rsid w:val="00B216C1"/>
    <w:rsid w:val="00B467FF"/>
    <w:rsid w:val="00BA68E9"/>
    <w:rsid w:val="00BC6055"/>
    <w:rsid w:val="00D16611"/>
    <w:rsid w:val="00D25E59"/>
    <w:rsid w:val="00D85EA9"/>
    <w:rsid w:val="00DD6D53"/>
    <w:rsid w:val="00E479DE"/>
    <w:rsid w:val="00F15D10"/>
    <w:rsid w:val="00F872C9"/>
    <w:rsid w:val="00FB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5B3022"/>
  <w15:docId w15:val="{64A21A06-34F0-425C-8643-6380D9DB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kern w:val="20"/>
    </w:rPr>
  </w:style>
  <w:style w:type="paragraph" w:styleId="Pieddepage">
    <w:name w:val="footer"/>
    <w:basedOn w:val="Normal"/>
    <w:link w:val="PieddepageC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99"/>
    <w:rPr>
      <w:kern w:val="2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</w:rPr>
  </w:style>
  <w:style w:type="character" w:customStyle="1" w:styleId="Titre1Car">
    <w:name w:val="Titre 1 Car"/>
    <w:basedOn w:val="Policepardfaut"/>
    <w:link w:val="Titre1"/>
    <w:uiPriority w:val="1"/>
    <w:rPr>
      <w:kern w:val="20"/>
      <w:sz w:val="36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Citation">
    <w:name w:val="Quote"/>
    <w:basedOn w:val="Normal"/>
    <w:next w:val="Normal"/>
    <w:link w:val="CitationC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9"/>
    <w:rPr>
      <w:i/>
      <w:iCs/>
      <w:color w:val="7E97AD" w:themeColor="accent1"/>
      <w:kern w:val="20"/>
      <w:sz w:val="28"/>
    </w:rPr>
  </w:style>
  <w:style w:type="paragraph" w:styleId="Bibliographie">
    <w:name w:val="Bibliography"/>
    <w:basedOn w:val="Normal"/>
    <w:next w:val="Normal"/>
    <w:uiPriority w:val="37"/>
    <w:semiHidden/>
    <w:unhideWhenUsed/>
  </w:style>
  <w:style w:type="paragraph" w:styleId="Normalcentr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</w:style>
  <w:style w:type="paragraph" w:styleId="Corpsdetexte2">
    <w:name w:val="Body Text 2"/>
    <w:basedOn w:val="Normal"/>
    <w:link w:val="Corpsdetexte2Car"/>
    <w:uiPriority w:val="99"/>
    <w:semiHidden/>
    <w:unhideWhenUsed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</w:style>
  <w:style w:type="paragraph" w:styleId="Corpsdetexte3">
    <w:name w:val="Body Text 3"/>
    <w:basedOn w:val="Normal"/>
    <w:link w:val="Corpsdetexte3Car"/>
    <w:uiPriority w:val="99"/>
    <w:semiHidden/>
    <w:unhideWhenUsed/>
    <w:pPr>
      <w:spacing w:after="120"/>
    </w:pPr>
    <w:rPr>
      <w:sz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Pr>
      <w:sz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pPr>
      <w:spacing w:after="20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</w:style>
  <w:style w:type="paragraph" w:styleId="Retraitcorpsdetexte">
    <w:name w:val="Body Text Indent"/>
    <w:basedOn w:val="Normal"/>
    <w:link w:val="RetraitcorpsdetexteCar"/>
    <w:uiPriority w:val="99"/>
    <w:semiHidden/>
    <w:unhideWhenUsed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pPr>
      <w:spacing w:after="20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Pr>
      <w:sz w:val="16"/>
    </w:rPr>
  </w:style>
  <w:style w:type="character" w:styleId="Titredulivre">
    <w:name w:val="Book Title"/>
    <w:basedOn w:val="Policepardfaut"/>
    <w:uiPriority w:val="33"/>
    <w:semiHidden/>
    <w:unhideWhenUsed/>
    <w:rPr>
      <w:b/>
      <w:bCs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pPr>
      <w:spacing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</w:style>
  <w:style w:type="table" w:styleId="Grillecouleur">
    <w:name w:val="Colorful Grid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illecouleur-Accent2">
    <w:name w:val="Colorful Grid Accent 2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illecouleur-Accent3">
    <w:name w:val="Colorful Grid Accent 3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illecouleur-Accent4">
    <w:name w:val="Colorful Grid Accent 4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illecouleur-Accent5">
    <w:name w:val="Colorful Grid Accent 5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Listecouleur">
    <w:name w:val="Colorful List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Listecouleur-Accent2">
    <w:name w:val="Colorful List Accent 2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Listecouleur-Accent3">
    <w:name w:val="Colorful List Accent 3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Listecouleur-Accent4">
    <w:name w:val="Colorful List Accent 4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Listecouleur-Accent5">
    <w:name w:val="Colorful List Accent 5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Listecouleur-Accent6">
    <w:name w:val="Colorful List Accent 6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Tramecouleur">
    <w:name w:val="Colorful Shading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Pr>
      <w:sz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  <w:sz w:val="20"/>
    </w:rPr>
  </w:style>
  <w:style w:type="table" w:styleId="Listefonce">
    <w:name w:val="Dark List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Listefonce-Accent2">
    <w:name w:val="Dark List Accent 2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Listefonce-Accent3">
    <w:name w:val="Dark List Accent 3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Listefonce-Accent4">
    <w:name w:val="Dark List Accent 4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Listefonce-Accent5">
    <w:name w:val="Dark List Accent 5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Listefonce-Accent6">
    <w:name w:val="Dark List Accent 6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</w:style>
  <w:style w:type="character" w:customStyle="1" w:styleId="DateCar">
    <w:name w:val="Date Car"/>
    <w:basedOn w:val="Policepardfaut"/>
    <w:link w:val="Date"/>
    <w:uiPriority w:val="99"/>
    <w:semiHidden/>
  </w:style>
  <w:style w:type="paragraph" w:styleId="Explorateurdedocuments">
    <w:name w:val="Document Map"/>
    <w:basedOn w:val="Normal"/>
    <w:link w:val="Explorateurdedocuments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Pr>
      <w:rFonts w:ascii="Tahoma" w:hAnsi="Tahoma" w:cs="Tahoma"/>
      <w:sz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</w:style>
  <w:style w:type="character" w:styleId="Accentuation">
    <w:name w:val="Emphasis"/>
    <w:basedOn w:val="Policepardfaut"/>
    <w:uiPriority w:val="20"/>
    <w:semiHidden/>
    <w:unhideWhenUsed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</w:style>
  <w:style w:type="character" w:customStyle="1" w:styleId="NotedefinCar">
    <w:name w:val="Note de fin Car"/>
    <w:basedOn w:val="Policepardfaut"/>
    <w:link w:val="Notedefin"/>
    <w:uiPriority w:val="99"/>
    <w:semiHidden/>
    <w:rPr>
      <w:sz w:val="20"/>
    </w:rPr>
  </w:style>
  <w:style w:type="paragraph" w:styleId="Adressedestinatai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dresseexpditeur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69696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Pr>
      <w:sz w:val="20"/>
    </w:rPr>
  </w:style>
  <w:style w:type="character" w:customStyle="1" w:styleId="Titre3Car">
    <w:name w:val="Titre 3 Car"/>
    <w:basedOn w:val="Policepardfaut"/>
    <w:link w:val="Titre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onymeHTML">
    <w:name w:val="HTML Acronym"/>
    <w:basedOn w:val="Policepardfaut"/>
    <w:uiPriority w:val="99"/>
    <w:semiHidden/>
    <w:unhideWhenUsed/>
  </w:style>
  <w:style w:type="paragraph" w:styleId="AdresseHTML">
    <w:name w:val="HTML Address"/>
    <w:basedOn w:val="Normal"/>
    <w:link w:val="AdresseHTMLC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Pr>
      <w:i/>
      <w:iCs/>
    </w:rPr>
  </w:style>
  <w:style w:type="character" w:styleId="CodeHTML">
    <w:name w:val="HTML Code"/>
    <w:basedOn w:val="Policepardfaut"/>
    <w:uiPriority w:val="99"/>
    <w:semiHidden/>
    <w:unhideWhenUsed/>
    <w:rPr>
      <w:rFonts w:ascii="Consolas" w:hAnsi="Consolas" w:cs="Consolas"/>
      <w:sz w:val="20"/>
    </w:rPr>
  </w:style>
  <w:style w:type="character" w:styleId="DfinitionHTML">
    <w:name w:val="HTML Definition"/>
    <w:basedOn w:val="Policepardfaut"/>
    <w:uiPriority w:val="99"/>
    <w:semiHidden/>
    <w:unhideWhenUsed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Pr>
      <w:rFonts w:ascii="Consolas" w:hAnsi="Consolas" w:cs="Consolas"/>
      <w:sz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Pr>
      <w:rFonts w:ascii="Consolas" w:hAnsi="Consolas" w:cs="Consolas"/>
      <w:sz w:val="20"/>
    </w:rPr>
  </w:style>
  <w:style w:type="character" w:styleId="ExempleHTML">
    <w:name w:val="HTML Sample"/>
    <w:basedOn w:val="Policepardfaut"/>
    <w:uiPriority w:val="99"/>
    <w:semiHidden/>
    <w:unhideWhenUsed/>
    <w:rPr>
      <w:rFonts w:ascii="Consolas" w:hAnsi="Consolas" w:cs="Consolas"/>
      <w:sz w:val="24"/>
    </w:rPr>
  </w:style>
  <w:style w:type="character" w:styleId="MachinecrireHTML">
    <w:name w:val="HTML Typewriter"/>
    <w:basedOn w:val="Policepardfaut"/>
    <w:uiPriority w:val="99"/>
    <w:semiHidden/>
    <w:unhideWhenUsed/>
    <w:rPr>
      <w:rFonts w:ascii="Consolas" w:hAnsi="Consolas" w:cs="Consolas"/>
      <w:sz w:val="20"/>
    </w:rPr>
  </w:style>
  <w:style w:type="character" w:styleId="VariableHTML">
    <w:name w:val="HTML Variable"/>
    <w:basedOn w:val="Policepardfaut"/>
    <w:uiPriority w:val="99"/>
    <w:semiHidden/>
    <w:unhideWhenUsed/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rPr>
      <w:b/>
      <w:bCs/>
      <w:i/>
      <w:iCs/>
      <w:color w:val="7E97AD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bCs/>
      <w:i/>
      <w:iCs/>
      <w:color w:val="7E97AD" w:themeColor="accent1"/>
    </w:rPr>
  </w:style>
  <w:style w:type="character" w:styleId="Rfrenceintense">
    <w:name w:val="Intense Reference"/>
    <w:basedOn w:val="Policepardfau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Grilleclaire">
    <w:name w:val="Light Grid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Grilleclaire-Accent2">
    <w:name w:val="Light Grid Accent 2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Grilleclaire-Accent3">
    <w:name w:val="Light Grid Accent 3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Grilleclaire-Accent4">
    <w:name w:val="Light Grid Accent 4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Grilleclaire-Accent5">
    <w:name w:val="Light Grid Accent 5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Grilleclaire-Accent6">
    <w:name w:val="Light Grid Accent 6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steclaire">
    <w:name w:val="Light List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steclaire-Accent2">
    <w:name w:val="Light List Accent 2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steclaire-Accent3">
    <w:name w:val="Light List Accent 3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steclaire-Accent4">
    <w:name w:val="Light List Accent 4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steclaire-Accent5">
    <w:name w:val="Light List Accent 5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steclaire-Accent6">
    <w:name w:val="Light List Accent 6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Ombrageclair">
    <w:name w:val="Light Shading"/>
    <w:basedOn w:val="Tableau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Trameclaire-Accent2">
    <w:name w:val="Light Shading Accent 2"/>
    <w:basedOn w:val="Tableau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Trameclaire-Accent3">
    <w:name w:val="Light Shading Accent 3"/>
    <w:basedOn w:val="Tableau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Trameclaire-Accent4">
    <w:name w:val="Light Shading Accent 4"/>
    <w:basedOn w:val="Tableau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Trameclaire-Accent5">
    <w:name w:val="Light Shading Accent 5"/>
    <w:basedOn w:val="Tableau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Trameclaire-Accent6">
    <w:name w:val="Light Shading Accent 6"/>
    <w:basedOn w:val="Tableau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</w:style>
  <w:style w:type="paragraph" w:styleId="Liste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epuces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enumros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enumros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enumros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enumros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enumros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Paragraphedeliste">
    <w:name w:val="List Paragraph"/>
    <w:basedOn w:val="Normal"/>
    <w:uiPriority w:val="34"/>
    <w:unhideWhenUsed/>
    <w:pPr>
      <w:ind w:left="720"/>
      <w:contextualSpacing/>
    </w:pPr>
  </w:style>
  <w:style w:type="paragraph" w:styleId="Textedemacro">
    <w:name w:val="macro"/>
    <w:link w:val="TextedemacroC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Pr>
      <w:rFonts w:ascii="Consolas" w:hAnsi="Consolas" w:cs="Consolas"/>
      <w:sz w:val="20"/>
    </w:rPr>
  </w:style>
  <w:style w:type="table" w:styleId="Grillemoyenne1">
    <w:name w:val="Medium Grid 1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Grillemoyenne2">
    <w:name w:val="Medium Grid 2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Listemoyenne1">
    <w:name w:val="Medium List 1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Listemoyenne1-Accent2">
    <w:name w:val="Medium List 1 Accent 2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Listemoyenne1-Accent3">
    <w:name w:val="Medium List 1 Accent 3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Listemoyenne1-Accent4">
    <w:name w:val="Medium List 1 Accent 4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Listemoyenne1-Accent5">
    <w:name w:val="Medium List 1 Accent 5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Listemoyenne2">
    <w:name w:val="Medium List 2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Retraitnormal">
    <w:name w:val="Normal Indent"/>
    <w:basedOn w:val="Normal"/>
    <w:uiPriority w:val="99"/>
    <w:semiHidden/>
    <w:unhideWhenUsed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</w:style>
  <w:style w:type="character" w:styleId="Numrodepage">
    <w:name w:val="page number"/>
    <w:basedOn w:val="Policepardfau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Pr>
      <w:rFonts w:ascii="Consolas" w:hAnsi="Consolas" w:cs="Consolas"/>
      <w:sz w:val="21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</w:style>
  <w:style w:type="character" w:customStyle="1" w:styleId="SalutationsCar">
    <w:name w:val="Salutations Car"/>
    <w:basedOn w:val="Policepardfaut"/>
    <w:link w:val="Salutations"/>
    <w:uiPriority w:val="99"/>
    <w:semiHidden/>
  </w:style>
  <w:style w:type="paragraph" w:styleId="Signature">
    <w:name w:val="Signature"/>
    <w:basedOn w:val="Normal"/>
    <w:link w:val="SignatureC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ar">
    <w:name w:val="Signature Car"/>
    <w:basedOn w:val="Policepardfaut"/>
    <w:link w:val="Signature"/>
    <w:uiPriority w:val="9"/>
    <w:rPr>
      <w:kern w:val="20"/>
    </w:rPr>
  </w:style>
  <w:style w:type="character" w:styleId="lev">
    <w:name w:val="Strong"/>
    <w:basedOn w:val="Policepardfaut"/>
    <w:uiPriority w:val="1"/>
    <w:unhideWhenUsed/>
    <w:qFormat/>
    <w:rsid w:val="00D25E59"/>
    <w:rPr>
      <w:b/>
      <w:bCs/>
      <w:sz w:val="24"/>
    </w:rPr>
  </w:style>
  <w:style w:type="paragraph" w:styleId="Sous-titre">
    <w:name w:val="Subtitle"/>
    <w:basedOn w:val="Normal"/>
    <w:next w:val="Normal"/>
    <w:link w:val="Sous-titreC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ous-titreCar">
    <w:name w:val="Sous-titre Car"/>
    <w:basedOn w:val="Policepardfaut"/>
    <w:link w:val="Sous-titr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Accentuationlgre">
    <w:name w:val="Subtle Emphasis"/>
    <w:basedOn w:val="Policepardfaut"/>
    <w:uiPriority w:val="19"/>
    <w:semiHidden/>
    <w:unhideWhenUsed/>
    <w:rPr>
      <w:i/>
      <w:iCs/>
      <w:color w:val="808080" w:themeColor="text1" w:themeTint="7F"/>
    </w:rPr>
  </w:style>
  <w:style w:type="character" w:styleId="Rfrencelgre">
    <w:name w:val="Subtle Reference"/>
    <w:basedOn w:val="Policepardfaut"/>
    <w:uiPriority w:val="31"/>
    <w:semiHidden/>
    <w:unhideWhenUsed/>
    <w:rPr>
      <w:smallCaps/>
      <w:color w:val="CC8E60" w:themeColor="accent2"/>
      <w:u w:val="single"/>
    </w:rPr>
  </w:style>
  <w:style w:type="table" w:styleId="Effetsdetableau3D1">
    <w:name w:val="Table 3D effects 1"/>
    <w:basedOn w:val="Tableau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next w:val="Normal"/>
    <w:link w:val="TitreC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reCar">
    <w:name w:val="Titre Car"/>
    <w:basedOn w:val="Policepardfaut"/>
    <w:link w:val="Titr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itreTR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M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customStyle="1" w:styleId="En-ttedetableau">
    <w:name w:val="En-tête de tableau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extedetableau-Dcimal">
    <w:name w:val="Texte de tableau - Dé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leaufinancier">
    <w:name w:val="Tableau financier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Rapportannuel">
    <w:name w:val="Rapport annuel"/>
    <w:uiPriority w:val="99"/>
    <w:pPr>
      <w:numPr>
        <w:numId w:val="17"/>
      </w:numPr>
    </w:pPr>
  </w:style>
  <w:style w:type="paragraph" w:customStyle="1" w:styleId="Sommaire">
    <w:name w:val="Sommaire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edetableau">
    <w:name w:val="Texte de tableau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En-tteinversdetableau">
    <w:name w:val="En-tête inversé de tableau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En-tteombr">
    <w:name w:val="En-tête ombré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table" w:styleId="Tableausimple5">
    <w:name w:val="Plain Table 5"/>
    <w:basedOn w:val="TableauNormal"/>
    <w:uiPriority w:val="45"/>
    <w:rsid w:val="00D25E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lledetableauclaire">
    <w:name w:val="Grid Table Light"/>
    <w:basedOn w:val="TableauNormal"/>
    <w:uiPriority w:val="40"/>
    <w:rsid w:val="003C73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0">
    <w:name w:val="Plain Table 1"/>
    <w:basedOn w:val="TableauNormal"/>
    <w:uiPriority w:val="41"/>
    <w:rsid w:val="003C73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6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BF466BA6EDD460E8AC28069EB9122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18AF76-D212-4753-8F94-81691D3B527D}"/>
      </w:docPartPr>
      <w:docPartBody>
        <w:p w:rsidR="00000000" w:rsidRDefault="006A1BA9">
          <w:pPr>
            <w:pStyle w:val="ABF466BA6EDD460E8AC28069EB9122EB"/>
          </w:pPr>
          <w:r w:rsidRPr="00DD6D53">
            <w:rPr>
              <w:noProof/>
            </w:rPr>
            <w:t>Rapport annuel</w:t>
          </w:r>
        </w:p>
      </w:docPartBody>
    </w:docPart>
    <w:docPart>
      <w:docPartPr>
        <w:name w:val="B7AEC417233842259C1B1EA0D3EDD9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46ADC3-2F18-4988-825B-E426DD00C2E2}"/>
      </w:docPartPr>
      <w:docPartBody>
        <w:p w:rsidR="00000000" w:rsidRDefault="006A1BA9">
          <w:pPr>
            <w:pStyle w:val="B7AEC417233842259C1B1EA0D3EDD928"/>
          </w:pPr>
          <w:r w:rsidRPr="00DD6D53">
            <w:rPr>
              <w:noProof/>
            </w:rPr>
            <w:t>[Vous pouvez ajouter un sommaire ou un autre message important. Un sommaire est un court résumé du contenu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epuces"/>
      <w:lvlText w:val="•"/>
      <w:lvlJc w:val="left"/>
      <w:pPr>
        <w:ind w:left="360" w:hanging="360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7132529F5D748018957A2BD4121B70D">
    <w:name w:val="B7132529F5D748018957A2BD4121B70D"/>
  </w:style>
  <w:style w:type="paragraph" w:customStyle="1" w:styleId="05E645981D1F47EC84960359682315F1">
    <w:name w:val="05E645981D1F47EC84960359682315F1"/>
  </w:style>
  <w:style w:type="paragraph" w:customStyle="1" w:styleId="167C22DB06784228ACB5E59CCC4931E3">
    <w:name w:val="167C22DB06784228ACB5E59CCC4931E3"/>
  </w:style>
  <w:style w:type="paragraph" w:customStyle="1" w:styleId="A24249C0CC0C46E9B6F858C26488C2F5">
    <w:name w:val="A24249C0CC0C46E9B6F858C26488C2F5"/>
  </w:style>
  <w:style w:type="paragraph" w:customStyle="1" w:styleId="860132CC5F03408CB18A51ED14AA9F04">
    <w:name w:val="860132CC5F03408CB18A51ED14AA9F04"/>
  </w:style>
  <w:style w:type="paragraph" w:customStyle="1" w:styleId="0780F56080BA47379764FFC257CD76E6">
    <w:name w:val="0780F56080BA47379764FFC257CD76E6"/>
  </w:style>
  <w:style w:type="paragraph" w:customStyle="1" w:styleId="CE8AA07CB919457CA561ECF79F3434A1">
    <w:name w:val="CE8AA07CB919457CA561ECF79F3434A1"/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en-US"/>
    </w:rPr>
  </w:style>
  <w:style w:type="paragraph" w:customStyle="1" w:styleId="C56DE578A23E43EF8DAE0C3E12149320">
    <w:name w:val="C56DE578A23E43EF8DAE0C3E12149320"/>
  </w:style>
  <w:style w:type="paragraph" w:customStyle="1" w:styleId="601D375671894E9FAA0DAA35951FA399">
    <w:name w:val="601D375671894E9FAA0DAA35951FA399"/>
  </w:style>
  <w:style w:type="paragraph" w:customStyle="1" w:styleId="20C781F1542A40FBA3D952E30BAF5CEE">
    <w:name w:val="20C781F1542A40FBA3D952E30BAF5CEE"/>
  </w:style>
  <w:style w:type="paragraph" w:customStyle="1" w:styleId="92476182D6F141CC9E02D3414AB8B267">
    <w:name w:val="92476182D6F141CC9E02D3414AB8B267"/>
  </w:style>
  <w:style w:type="paragraph" w:customStyle="1" w:styleId="74400988E4B24A70B3A5466B8628C878">
    <w:name w:val="74400988E4B24A70B3A5466B8628C878"/>
  </w:style>
  <w:style w:type="paragraph" w:customStyle="1" w:styleId="B9BC2580CC614C42BC5DFAC8B98BB61A">
    <w:name w:val="B9BC2580CC614C42BC5DFAC8B98BB61A"/>
  </w:style>
  <w:style w:type="paragraph" w:customStyle="1" w:styleId="2A66AD635B0E4F6CA757C4841D775BAA">
    <w:name w:val="2A66AD635B0E4F6CA757C4841D775BAA"/>
  </w:style>
  <w:style w:type="paragraph" w:customStyle="1" w:styleId="C3F6D6481C1E45C6B9E1DC69C6013CF0">
    <w:name w:val="C3F6D6481C1E45C6B9E1DC69C6013CF0"/>
  </w:style>
  <w:style w:type="paragraph" w:customStyle="1" w:styleId="12B52E51F939444E8AC189FD60EB219D">
    <w:name w:val="12B52E51F939444E8AC189FD60EB219D"/>
  </w:style>
  <w:style w:type="paragraph" w:customStyle="1" w:styleId="24B6E44C1B1C474A90A3DBDAB589A93A">
    <w:name w:val="24B6E44C1B1C474A90A3DBDAB589A93A"/>
  </w:style>
  <w:style w:type="paragraph" w:customStyle="1" w:styleId="71F150D8DD634FCB801ED1C9C0F6E231">
    <w:name w:val="71F150D8DD634FCB801ED1C9C0F6E231"/>
  </w:style>
  <w:style w:type="paragraph" w:customStyle="1" w:styleId="053FBE8A8F14474DBA447027720F9619">
    <w:name w:val="053FBE8A8F14474DBA447027720F9619"/>
  </w:style>
  <w:style w:type="paragraph" w:customStyle="1" w:styleId="97C5980E77884418A84934EEC10842CA">
    <w:name w:val="97C5980E77884418A84934EEC10842CA"/>
  </w:style>
  <w:style w:type="paragraph" w:customStyle="1" w:styleId="59F83AAE286C49889950C501869E6F13">
    <w:name w:val="59F83AAE286C49889950C501869E6F13"/>
  </w:style>
  <w:style w:type="paragraph" w:customStyle="1" w:styleId="5513AB0C2CE1440380314F9DB460842D">
    <w:name w:val="5513AB0C2CE1440380314F9DB460842D"/>
  </w:style>
  <w:style w:type="paragraph" w:customStyle="1" w:styleId="7491CD0DC76E49278ABF06B5E18D9250">
    <w:name w:val="7491CD0DC76E49278ABF06B5E18D9250"/>
  </w:style>
  <w:style w:type="paragraph" w:customStyle="1" w:styleId="5CE991BA56A84934BC410F4F5AB3422D">
    <w:name w:val="5CE991BA56A84934BC410F4F5AB3422D"/>
  </w:style>
  <w:style w:type="paragraph" w:customStyle="1" w:styleId="30D96A410E78410B9CE3950E5BB4C7C2">
    <w:name w:val="30D96A410E78410B9CE3950E5BB4C7C2"/>
  </w:style>
  <w:style w:type="paragraph" w:customStyle="1" w:styleId="D4C3A99C48DE4795B18C5AFDA2AF1370">
    <w:name w:val="D4C3A99C48DE4795B18C5AFDA2AF1370"/>
  </w:style>
  <w:style w:type="paragraph" w:customStyle="1" w:styleId="E7600C689BAA46AB90FC074F299EB663">
    <w:name w:val="E7600C689BAA46AB90FC074F299EB663"/>
  </w:style>
  <w:style w:type="paragraph" w:customStyle="1" w:styleId="1F2DD1FCBCE44393A18BFDEE43683FE1">
    <w:name w:val="1F2DD1FCBCE44393A18BFDEE43683FE1"/>
  </w:style>
  <w:style w:type="paragraph" w:customStyle="1" w:styleId="B113BD6D5A4C48BA8EDB15FEB1DC2011">
    <w:name w:val="B113BD6D5A4C48BA8EDB15FEB1DC2011"/>
  </w:style>
  <w:style w:type="paragraph" w:customStyle="1" w:styleId="9C1A126A86D6435F89A6AACF68B2822F">
    <w:name w:val="9C1A126A86D6435F89A6AACF68B2822F"/>
  </w:style>
  <w:style w:type="paragraph" w:customStyle="1" w:styleId="C751D9C303CD4379A5A515B7998D82A9">
    <w:name w:val="C751D9C303CD4379A5A515B7998D82A9"/>
  </w:style>
  <w:style w:type="paragraph" w:customStyle="1" w:styleId="D4B1A21C3BD345B0B4CFA6DA919F5C4D">
    <w:name w:val="D4B1A21C3BD345B0B4CFA6DA919F5C4D"/>
  </w:style>
  <w:style w:type="paragraph" w:customStyle="1" w:styleId="EEB26B50D235432DB7773A78515BFEC8">
    <w:name w:val="EEB26B50D235432DB7773A78515BFEC8"/>
  </w:style>
  <w:style w:type="paragraph" w:customStyle="1" w:styleId="1AC8C4D34B3A4B9E9972961B5917358D">
    <w:name w:val="1AC8C4D34B3A4B9E9972961B5917358D"/>
  </w:style>
  <w:style w:type="paragraph" w:customStyle="1" w:styleId="ABF466BA6EDD460E8AC28069EB9122EB">
    <w:name w:val="ABF466BA6EDD460E8AC28069EB9122EB"/>
  </w:style>
  <w:style w:type="paragraph" w:customStyle="1" w:styleId="5C3103E89F7F48EC816E249F1E924ACD">
    <w:name w:val="5C3103E89F7F48EC816E249F1E924ACD"/>
  </w:style>
  <w:style w:type="paragraph" w:customStyle="1" w:styleId="B7AEC417233842259C1B1EA0D3EDD928">
    <w:name w:val="B7AEC417233842259C1B1EA0D3EDD9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Application analog</Abstract>
  <CompanyAddress>Enzo Boscher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0FC4EF-613B-4902-BC5C-C3BBF9C4A9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BED52E11-646D-46DD-9BDE-9BA80947B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</Template>
  <TotalTime>0</TotalTime>
  <Pages>4</Pages>
  <Words>75</Words>
  <Characters>418</Characters>
  <Application>Microsoft Office Word</Application>
  <DocSecurity>0</DocSecurity>
  <Lines>3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INSA Lyon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TP4 C++</dc:title>
  <dc:creator>Enzo Boscher</dc:creator>
  <cp:keywords/>
  <cp:lastModifiedBy>Enzo Boscher</cp:lastModifiedBy>
  <cp:revision>2</cp:revision>
  <cp:lastPrinted>2011-08-05T20:35:00Z</cp:lastPrinted>
  <dcterms:created xsi:type="dcterms:W3CDTF">2020-01-21T16:13:00Z</dcterms:created>
  <dcterms:modified xsi:type="dcterms:W3CDTF">2020-01-21T16:13:00Z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